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Calibri" w:hAnsi="Calibri"/>
          <w:lang w:val="vi-VN"/>
        </w:rPr>
        <w:alias w:val="Tổ chức"/>
        <w:tag w:val="Tổ chức"/>
        <w:id w:val="30291151"/>
        <w:placeholder>
          <w:docPart w:val="5D08E236451A0A439F2F9DD4760E67D8"/>
        </w:placeholder>
        <w:temporary/>
        <w:showingPlcHdr/>
        <w15:appearance w15:val="hidden"/>
      </w:sdtPr>
      <w:sdtEndPr/>
      <w:sdtContent>
        <w:p w14:paraId="03A8D937" w14:textId="77777777" w:rsidR="00B069D8" w:rsidRPr="00E337CA" w:rsidRDefault="008740EE">
          <w:pPr>
            <w:pStyle w:val="u1"/>
            <w:rPr>
              <w:rFonts w:ascii="Calibri" w:hAnsi="Calibri"/>
              <w:lang w:val="vi-VN"/>
            </w:rPr>
          </w:pPr>
          <w:r w:rsidRPr="00E337CA">
            <w:rPr>
              <w:rFonts w:ascii="Calibri" w:hAnsi="Calibri"/>
              <w:lang w:val="vi-VN" w:bidi="vi-VN"/>
            </w:rPr>
            <w:t>Tên Tổ chức</w:t>
          </w:r>
        </w:p>
      </w:sdtContent>
    </w:sdt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1E0" w:firstRow="1" w:lastRow="1" w:firstColumn="1" w:lastColumn="1" w:noHBand="0" w:noVBand="0"/>
        <w:tblCaption w:val="Bảng nội dung"/>
      </w:tblPr>
      <w:tblGrid>
        <w:gridCol w:w="3443"/>
        <w:gridCol w:w="6071"/>
      </w:tblGrid>
      <w:tr w:rsidR="00B069D8" w:rsidRPr="00E337CA" w14:paraId="1512A51B" w14:textId="77777777">
        <w:trPr>
          <w:trHeight w:val="522"/>
          <w:tblHeader/>
        </w:trPr>
        <w:sdt>
          <w:sdtPr>
            <w:rPr>
              <w:rFonts w:ascii="Calibri" w:hAnsi="Calibri"/>
              <w:lang w:val="vi-VN"/>
            </w:rPr>
            <w:id w:val="1404944302"/>
            <w:placeholder>
              <w:docPart w:val="108AF752B2891C4CAB1D6EC7F8CEE4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  <w:shd w:val="clear" w:color="auto" w:fill="365F91" w:themeFill="accent1" w:themeFillShade="BF"/>
                <w:vAlign w:val="center"/>
              </w:tcPr>
              <w:p w14:paraId="7FA1B67E" w14:textId="77777777" w:rsidR="00B069D8" w:rsidRPr="00E337CA" w:rsidRDefault="008740EE">
                <w:pPr>
                  <w:pStyle w:val="u2"/>
                  <w:rPr>
                    <w:rFonts w:ascii="Calibri" w:hAnsi="Calibri"/>
                    <w:lang w:val="vi-VN"/>
                  </w:rPr>
                </w:pPr>
                <w:r w:rsidRPr="00E337CA">
                  <w:rPr>
                    <w:rFonts w:ascii="Calibri" w:hAnsi="Calibri"/>
                    <w:lang w:val="vi-VN" w:bidi="vi-VN"/>
                  </w:rPr>
                  <w:t>Lịch trình</w:t>
                </w:r>
              </w:p>
            </w:tc>
          </w:sdtContent>
        </w:sdt>
        <w:tc>
          <w:tcPr>
            <w:tcW w:w="6408" w:type="dxa"/>
            <w:shd w:val="clear" w:color="auto" w:fill="365F91" w:themeFill="accent1" w:themeFillShade="BF"/>
            <w:vAlign w:val="center"/>
          </w:tcPr>
          <w:p w14:paraId="79E303B8" w14:textId="77777777" w:rsidR="00B069D8" w:rsidRPr="00E337CA" w:rsidRDefault="008740EE">
            <w:pPr>
              <w:pStyle w:val="u2"/>
              <w:rPr>
                <w:rFonts w:ascii="Calibri" w:hAnsi="Calibri"/>
                <w:lang w:val="vi-VN"/>
              </w:rPr>
            </w:pPr>
            <w:r w:rsidRPr="00E337CA">
              <w:rPr>
                <w:rFonts w:ascii="Calibri" w:hAnsi="Calibri"/>
                <w:lang w:val="vi-VN" w:bidi="vi-VN"/>
              </w:rPr>
              <w:t xml:space="preserve">Cho </w:t>
            </w:r>
            <w:sdt>
              <w:sdtPr>
                <w:rPr>
                  <w:rFonts w:ascii="Calibri" w:hAnsi="Calibri"/>
                  <w:lang w:val="vi-VN"/>
                </w:rPr>
                <w:id w:val="-1630548294"/>
                <w:placeholder>
                  <w:docPart w:val="16C96262F584B649AAA3D2D6176A582C"/>
                </w:placeholder>
                <w:temporary/>
                <w:showingPlcHdr/>
                <w15:appearance w15:val="hidden"/>
              </w:sdtPr>
              <w:sdtEndPr/>
              <w:sdtContent>
                <w:r w:rsidRPr="00E337CA">
                  <w:rPr>
                    <w:rFonts w:ascii="Calibri" w:hAnsi="Calibri"/>
                    <w:lang w:val="vi-VN" w:bidi="vi-VN"/>
                  </w:rPr>
                  <w:t>Tên</w:t>
                </w:r>
              </w:sdtContent>
            </w:sdt>
          </w:p>
        </w:tc>
      </w:tr>
      <w:tr w:rsidR="00B069D8" w:rsidRPr="00E337CA" w14:paraId="20E1AA58" w14:textId="77777777">
        <w:trPr>
          <w:trHeight w:val="720"/>
        </w:trPr>
        <w:sdt>
          <w:sdtPr>
            <w:rPr>
              <w:rFonts w:ascii="Calibri" w:hAnsi="Calibri"/>
              <w:lang w:val="vi-VN"/>
            </w:rPr>
            <w:id w:val="-853107449"/>
            <w:placeholder>
              <w:docPart w:val="B18171E80C835A428D401C3E22EF62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00" w:type="dxa"/>
                <w:vAlign w:val="center"/>
              </w:tcPr>
              <w:p w14:paraId="0754A8A5" w14:textId="77777777" w:rsidR="00B069D8" w:rsidRPr="00E337CA" w:rsidRDefault="008740EE">
                <w:pPr>
                  <w:pStyle w:val="u3"/>
                  <w:rPr>
                    <w:rFonts w:ascii="Calibri" w:hAnsi="Calibri"/>
                    <w:lang w:val="vi-VN"/>
                  </w:rPr>
                </w:pPr>
                <w:r w:rsidRPr="00E337CA">
                  <w:rPr>
                    <w:rFonts w:ascii="Calibri" w:hAnsi="Calibri"/>
                    <w:lang w:val="vi-VN" w:bidi="vi-VN"/>
                  </w:rPr>
                  <w:t>Mô tả Chuyến đi</w:t>
                </w:r>
              </w:p>
            </w:tc>
          </w:sdtContent>
        </w:sdt>
        <w:tc>
          <w:tcPr>
            <w:tcW w:w="6408" w:type="dxa"/>
            <w:vAlign w:val="center"/>
          </w:tcPr>
          <w:p w14:paraId="55D67F62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5A181C21" w14:textId="77777777">
        <w:trPr>
          <w:trHeight w:val="720"/>
        </w:trPr>
        <w:tc>
          <w:tcPr>
            <w:tcW w:w="3600" w:type="dxa"/>
            <w:vAlign w:val="center"/>
          </w:tcPr>
          <w:p w14:paraId="0C50C059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2108383985"/>
                <w:placeholder>
                  <w:docPart w:val="D82FD384E317224A97708682CA8B8FC9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Mục tiêu Chuyến đi</w:t>
                </w:r>
              </w:sdtContent>
            </w:sdt>
          </w:p>
        </w:tc>
        <w:tc>
          <w:tcPr>
            <w:tcW w:w="6408" w:type="dxa"/>
            <w:vAlign w:val="center"/>
          </w:tcPr>
          <w:p w14:paraId="10EFC9A9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6A68AAF4" w14:textId="77777777">
        <w:trPr>
          <w:trHeight w:val="720"/>
        </w:trPr>
        <w:tc>
          <w:tcPr>
            <w:tcW w:w="3600" w:type="dxa"/>
            <w:vAlign w:val="center"/>
          </w:tcPr>
          <w:p w14:paraId="69FBFF9E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28610373"/>
                <w:placeholder>
                  <w:docPart w:val="E97DB5B3FC2D984386CBE6E9466590EF"/>
                </w:placeholder>
                <w:temporary/>
                <w:showingPlcHdr/>
                <w15:appearance w15:val="hidden"/>
              </w:sdtPr>
              <w:sdtEndPr/>
              <w:sdtContent>
                <w:r w:rsidR="00731A35" w:rsidRPr="00E337CA">
                  <w:rPr>
                    <w:rFonts w:ascii="Calibri" w:hAnsi="Calibri"/>
                    <w:lang w:val="vi-VN" w:bidi="vi-VN"/>
                  </w:rPr>
                  <w:t xml:space="preserve">Thời </w:t>
                </w:r>
                <w:r w:rsidR="00C67947" w:rsidRPr="00C67947">
                  <w:rPr>
                    <w:rFonts w:ascii="Calibri" w:hAnsi="Calibri"/>
                    <w:lang w:val="vi-VN"/>
                  </w:rPr>
                  <w:t>gian của Chuyến đi</w:t>
                </w:r>
              </w:sdtContent>
            </w:sdt>
          </w:p>
        </w:tc>
        <w:tc>
          <w:tcPr>
            <w:tcW w:w="6408" w:type="dxa"/>
            <w:vAlign w:val="center"/>
          </w:tcPr>
          <w:p w14:paraId="038A443E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3543428B" w14:textId="77777777">
        <w:trPr>
          <w:trHeight w:val="720"/>
        </w:trPr>
        <w:tc>
          <w:tcPr>
            <w:tcW w:w="3600" w:type="dxa"/>
            <w:vAlign w:val="center"/>
          </w:tcPr>
          <w:p w14:paraId="4C7347D4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1253738882"/>
                <w:placeholder>
                  <w:docPart w:val="112073E9AFC5D84AAEDD4D1369B1E144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Ngày Khởi hành</w:t>
                </w:r>
              </w:sdtContent>
            </w:sdt>
          </w:p>
        </w:tc>
        <w:tc>
          <w:tcPr>
            <w:tcW w:w="6408" w:type="dxa"/>
            <w:vAlign w:val="center"/>
          </w:tcPr>
          <w:p w14:paraId="7D976D26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459AAFA8" w14:textId="77777777">
        <w:trPr>
          <w:trHeight w:val="720"/>
        </w:trPr>
        <w:tc>
          <w:tcPr>
            <w:tcW w:w="3600" w:type="dxa"/>
            <w:vAlign w:val="center"/>
          </w:tcPr>
          <w:p w14:paraId="705C8C29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609894266"/>
                <w:placeholder>
                  <w:docPart w:val="B28FC468DDA4534DAA4C50EC5902AD8F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Hãng hàng không Khởi hành</w:t>
                </w:r>
              </w:sdtContent>
            </w:sdt>
          </w:p>
        </w:tc>
        <w:tc>
          <w:tcPr>
            <w:tcW w:w="6408" w:type="dxa"/>
            <w:vAlign w:val="center"/>
          </w:tcPr>
          <w:p w14:paraId="2979ED8B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5F9D5034" w14:textId="77777777">
        <w:trPr>
          <w:trHeight w:val="720"/>
        </w:trPr>
        <w:tc>
          <w:tcPr>
            <w:tcW w:w="3600" w:type="dxa"/>
            <w:vAlign w:val="center"/>
          </w:tcPr>
          <w:p w14:paraId="5A51A8C8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867720319"/>
                <w:placeholder>
                  <w:docPart w:val="436AA9B4ACF14B48915A84B326800A30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Số Chuyến bay Khởi hành</w:t>
                </w:r>
              </w:sdtContent>
            </w:sdt>
          </w:p>
        </w:tc>
        <w:tc>
          <w:tcPr>
            <w:tcW w:w="6408" w:type="dxa"/>
            <w:vAlign w:val="center"/>
          </w:tcPr>
          <w:p w14:paraId="09C4D7F4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63F72ED5" w14:textId="77777777">
        <w:trPr>
          <w:trHeight w:val="720"/>
        </w:trPr>
        <w:tc>
          <w:tcPr>
            <w:tcW w:w="3600" w:type="dxa"/>
            <w:vAlign w:val="center"/>
          </w:tcPr>
          <w:p w14:paraId="311ACD4F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1467272770"/>
                <w:placeholder>
                  <w:docPart w:val="1F63C69CEC9E7141A68FDFD9C0A2B061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Thời gian Khởi hành</w:t>
                </w:r>
              </w:sdtContent>
            </w:sdt>
          </w:p>
        </w:tc>
        <w:tc>
          <w:tcPr>
            <w:tcW w:w="6408" w:type="dxa"/>
            <w:vAlign w:val="center"/>
          </w:tcPr>
          <w:p w14:paraId="6C43112F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7334BD53" w14:textId="77777777">
        <w:trPr>
          <w:trHeight w:val="720"/>
        </w:trPr>
        <w:tc>
          <w:tcPr>
            <w:tcW w:w="3600" w:type="dxa"/>
            <w:vAlign w:val="center"/>
          </w:tcPr>
          <w:p w14:paraId="1CCC9DD6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839394388"/>
                <w:placeholder>
                  <w:docPart w:val="84D79A33F6D71440B6F87923553415B9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Thời gian Đến</w:t>
                </w:r>
              </w:sdtContent>
            </w:sdt>
          </w:p>
        </w:tc>
        <w:tc>
          <w:tcPr>
            <w:tcW w:w="6408" w:type="dxa"/>
            <w:vAlign w:val="center"/>
          </w:tcPr>
          <w:p w14:paraId="70CFE944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400D3063" w14:textId="77777777">
        <w:trPr>
          <w:trHeight w:val="720"/>
        </w:trPr>
        <w:tc>
          <w:tcPr>
            <w:tcW w:w="3600" w:type="dxa"/>
            <w:vAlign w:val="center"/>
          </w:tcPr>
          <w:p w14:paraId="49502172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1621571769"/>
                <w:placeholder>
                  <w:docPart w:val="4A7666B300686D4AB8A5280A87480E90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Khách sạn</w:t>
                </w:r>
              </w:sdtContent>
            </w:sdt>
          </w:p>
        </w:tc>
        <w:tc>
          <w:tcPr>
            <w:tcW w:w="6408" w:type="dxa"/>
            <w:vAlign w:val="center"/>
          </w:tcPr>
          <w:p w14:paraId="221FFBD7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77C15383" w14:textId="77777777">
        <w:trPr>
          <w:trHeight w:val="720"/>
        </w:trPr>
        <w:tc>
          <w:tcPr>
            <w:tcW w:w="3600" w:type="dxa"/>
            <w:vAlign w:val="center"/>
          </w:tcPr>
          <w:p w14:paraId="5506122A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2112544655"/>
                <w:placeholder>
                  <w:docPart w:val="278CB3366607D441882E03F0DC6A0D66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Phương tiện đi lại Đường bộ</w:t>
                </w:r>
              </w:sdtContent>
            </w:sdt>
          </w:p>
        </w:tc>
        <w:tc>
          <w:tcPr>
            <w:tcW w:w="6408" w:type="dxa"/>
            <w:vAlign w:val="center"/>
          </w:tcPr>
          <w:p w14:paraId="64F3CB0B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06B8DD7D" w14:textId="77777777">
        <w:trPr>
          <w:trHeight w:val="720"/>
        </w:trPr>
        <w:tc>
          <w:tcPr>
            <w:tcW w:w="3600" w:type="dxa"/>
            <w:vAlign w:val="center"/>
          </w:tcPr>
          <w:p w14:paraId="4EADC5B8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890880849"/>
                <w:placeholder>
                  <w:docPart w:val="A05AC5AB6A459C40AE0AE025C4923FC5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Tên/Số điện thoại Liên hệ Chính</w:t>
                </w:r>
              </w:sdtContent>
            </w:sdt>
          </w:p>
        </w:tc>
        <w:tc>
          <w:tcPr>
            <w:tcW w:w="6408" w:type="dxa"/>
            <w:vAlign w:val="center"/>
          </w:tcPr>
          <w:p w14:paraId="7B870ADE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2A1BB872" w14:textId="77777777">
        <w:trPr>
          <w:trHeight w:val="720"/>
        </w:trPr>
        <w:tc>
          <w:tcPr>
            <w:tcW w:w="3600" w:type="dxa"/>
            <w:vAlign w:val="center"/>
          </w:tcPr>
          <w:p w14:paraId="7D15BB2E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808896219"/>
                <w:placeholder>
                  <w:docPart w:val="6D11B0E2C13D524796039BD3FD2B8EBD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Ngày Về</w:t>
                </w:r>
              </w:sdtContent>
            </w:sdt>
          </w:p>
        </w:tc>
        <w:tc>
          <w:tcPr>
            <w:tcW w:w="6408" w:type="dxa"/>
            <w:vAlign w:val="center"/>
          </w:tcPr>
          <w:p w14:paraId="45BACB72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34F80672" w14:textId="77777777">
        <w:trPr>
          <w:trHeight w:val="720"/>
        </w:trPr>
        <w:tc>
          <w:tcPr>
            <w:tcW w:w="3600" w:type="dxa"/>
            <w:vAlign w:val="center"/>
          </w:tcPr>
          <w:p w14:paraId="047FB3B3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764695796"/>
                <w:placeholder>
                  <w:docPart w:val="3E2CA7E481496A4CAA042F84BA214657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Hãng hàng không Về</w:t>
                </w:r>
              </w:sdtContent>
            </w:sdt>
          </w:p>
        </w:tc>
        <w:tc>
          <w:tcPr>
            <w:tcW w:w="6408" w:type="dxa"/>
            <w:vAlign w:val="center"/>
          </w:tcPr>
          <w:p w14:paraId="321D9C0A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7CE6F199" w14:textId="77777777">
        <w:trPr>
          <w:trHeight w:val="720"/>
        </w:trPr>
        <w:tc>
          <w:tcPr>
            <w:tcW w:w="3600" w:type="dxa"/>
            <w:vAlign w:val="center"/>
          </w:tcPr>
          <w:p w14:paraId="2A1C22F3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1077400506"/>
                <w:placeholder>
                  <w:docPart w:val="A21DBB0646407D498928901D88EC3EB3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Số Chuyến bay Về</w:t>
                </w:r>
              </w:sdtContent>
            </w:sdt>
          </w:p>
        </w:tc>
        <w:tc>
          <w:tcPr>
            <w:tcW w:w="6408" w:type="dxa"/>
            <w:vAlign w:val="center"/>
          </w:tcPr>
          <w:p w14:paraId="14758E76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6068A311" w14:textId="77777777">
        <w:trPr>
          <w:trHeight w:val="720"/>
        </w:trPr>
        <w:tc>
          <w:tcPr>
            <w:tcW w:w="3600" w:type="dxa"/>
            <w:vAlign w:val="center"/>
          </w:tcPr>
          <w:p w14:paraId="42CF6548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1294662462"/>
                <w:placeholder>
                  <w:docPart w:val="13937F2C9703A141AAF93D42560CCB5D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Thời gian Khởi hành Về</w:t>
                </w:r>
              </w:sdtContent>
            </w:sdt>
          </w:p>
        </w:tc>
        <w:tc>
          <w:tcPr>
            <w:tcW w:w="6408" w:type="dxa"/>
            <w:vAlign w:val="center"/>
          </w:tcPr>
          <w:p w14:paraId="296D47CF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</w:tbl>
    <w:p w14:paraId="2944BF55" w14:textId="77777777" w:rsidR="00B069D8" w:rsidRPr="00E337CA" w:rsidRDefault="008740EE">
      <w:pPr>
        <w:rPr>
          <w:rFonts w:ascii="Calibri" w:hAnsi="Calibri"/>
          <w:lang w:val="vi-VN"/>
        </w:rPr>
      </w:pPr>
      <w:r w:rsidRPr="00E337CA">
        <w:rPr>
          <w:rFonts w:ascii="Calibri" w:hAnsi="Calibri"/>
          <w:lang w:val="vi-VN" w:bidi="vi-VN"/>
        </w:rP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  <w:tblCaption w:val="Bảng nội dung"/>
      </w:tblPr>
      <w:tblGrid>
        <w:gridCol w:w="1793"/>
        <w:gridCol w:w="1396"/>
        <w:gridCol w:w="2272"/>
        <w:gridCol w:w="2272"/>
        <w:gridCol w:w="1781"/>
      </w:tblGrid>
      <w:tr w:rsidR="00B069D8" w:rsidRPr="00E337CA" w14:paraId="694D6460" w14:textId="77777777">
        <w:trPr>
          <w:trHeight w:val="432"/>
          <w:tblHeader/>
        </w:trPr>
        <w:tc>
          <w:tcPr>
            <w:tcW w:w="1897" w:type="dxa"/>
            <w:shd w:val="clear" w:color="auto" w:fill="365F91" w:themeFill="accent1" w:themeFillShade="BF"/>
            <w:vAlign w:val="center"/>
          </w:tcPr>
          <w:p w14:paraId="4D6CF8E5" w14:textId="77777777" w:rsidR="00B069D8" w:rsidRPr="00E337CA" w:rsidRDefault="00A66F6D">
            <w:pPr>
              <w:pStyle w:val="u2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816106494"/>
                <w:placeholder>
                  <w:docPart w:val="4BE7684D7E60E84092DBC3635F5D40A5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Ngày 1</w:t>
                </w:r>
              </w:sdtContent>
            </w:sdt>
          </w:p>
        </w:tc>
        <w:tc>
          <w:tcPr>
            <w:tcW w:w="1473" w:type="dxa"/>
            <w:shd w:val="clear" w:color="auto" w:fill="365F91" w:themeFill="accent1" w:themeFillShade="BF"/>
            <w:vAlign w:val="center"/>
          </w:tcPr>
          <w:p w14:paraId="68953AF0" w14:textId="77777777" w:rsidR="00B069D8" w:rsidRPr="00E337CA" w:rsidRDefault="00A66F6D">
            <w:pPr>
              <w:pStyle w:val="u2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1931798311"/>
                <w:placeholder>
                  <w:docPart w:val="17342BD88B177847BC7218666CDA0538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Thời gian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14:paraId="4002E98C" w14:textId="77777777" w:rsidR="00B069D8" w:rsidRPr="00E337CA" w:rsidRDefault="00A66F6D">
            <w:pPr>
              <w:pStyle w:val="u2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2100982060"/>
                <w:placeholder>
                  <w:docPart w:val="D41310276E7F024DAE8A494C65F9A175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Địa điểm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14:paraId="4AC669F7" w14:textId="77777777" w:rsidR="00B069D8" w:rsidRPr="00E337CA" w:rsidRDefault="00A66F6D">
            <w:pPr>
              <w:pStyle w:val="u2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180863548"/>
                <w:placeholder>
                  <w:docPart w:val="23814190D8AA1842B959B0A5CAECA7BF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Tên Liên hệ</w:t>
                </w:r>
              </w:sdtContent>
            </w:sdt>
          </w:p>
        </w:tc>
        <w:tc>
          <w:tcPr>
            <w:tcW w:w="1884" w:type="dxa"/>
            <w:shd w:val="clear" w:color="auto" w:fill="365F91" w:themeFill="accent1" w:themeFillShade="BF"/>
            <w:vAlign w:val="center"/>
          </w:tcPr>
          <w:p w14:paraId="38DBF4DC" w14:textId="77777777" w:rsidR="00B069D8" w:rsidRPr="00E337CA" w:rsidRDefault="00A66F6D">
            <w:pPr>
              <w:pStyle w:val="u2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427424258"/>
                <w:placeholder>
                  <w:docPart w:val="26F08740DD710B46A5DA228A9910BF40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Số điện thoại Liên hệ</w:t>
                </w:r>
              </w:sdtContent>
            </w:sdt>
          </w:p>
        </w:tc>
      </w:tr>
      <w:tr w:rsidR="00B069D8" w:rsidRPr="00E337CA" w14:paraId="6B92D474" w14:textId="77777777">
        <w:trPr>
          <w:trHeight w:val="720"/>
        </w:trPr>
        <w:tc>
          <w:tcPr>
            <w:tcW w:w="1897" w:type="dxa"/>
            <w:vAlign w:val="center"/>
          </w:tcPr>
          <w:p w14:paraId="5910A984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819163464"/>
                <w:placeholder>
                  <w:docPart w:val="E492488C9F221B4CB940E77170260927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Bữa sáng</w:t>
                </w:r>
              </w:sdtContent>
            </w:sdt>
          </w:p>
        </w:tc>
        <w:tc>
          <w:tcPr>
            <w:tcW w:w="1473" w:type="dxa"/>
            <w:vAlign w:val="center"/>
          </w:tcPr>
          <w:p w14:paraId="6F440358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1F41315F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230FBA4B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2D6A8C3D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1DDD80E9" w14:textId="77777777">
        <w:trPr>
          <w:trHeight w:val="720"/>
        </w:trPr>
        <w:tc>
          <w:tcPr>
            <w:tcW w:w="1897" w:type="dxa"/>
            <w:vAlign w:val="center"/>
          </w:tcPr>
          <w:p w14:paraId="7AED4D3D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1099527440"/>
                <w:placeholder>
                  <w:docPart w:val="1575024B96FEE8498E178BD419574F89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Hội thảo Kỹ thuật</w:t>
                </w:r>
              </w:sdtContent>
            </w:sdt>
          </w:p>
        </w:tc>
        <w:tc>
          <w:tcPr>
            <w:tcW w:w="1473" w:type="dxa"/>
            <w:vAlign w:val="center"/>
          </w:tcPr>
          <w:p w14:paraId="7CB91AF6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644C4EAB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5E72E756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7921B9B0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43DB71F7" w14:textId="77777777">
        <w:trPr>
          <w:trHeight w:val="720"/>
        </w:trPr>
        <w:tc>
          <w:tcPr>
            <w:tcW w:w="1897" w:type="dxa"/>
            <w:vAlign w:val="center"/>
          </w:tcPr>
          <w:p w14:paraId="55A73ABE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1001241077"/>
                <w:placeholder>
                  <w:docPart w:val="A24D4C88888308439CC95FBCB7652997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Bữa trưa</w:t>
                </w:r>
              </w:sdtContent>
            </w:sdt>
          </w:p>
        </w:tc>
        <w:tc>
          <w:tcPr>
            <w:tcW w:w="1473" w:type="dxa"/>
            <w:vAlign w:val="center"/>
          </w:tcPr>
          <w:p w14:paraId="0B856B89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187B1873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4565B7AA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6A43BDF6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226FCBEC" w14:textId="77777777">
        <w:trPr>
          <w:trHeight w:val="720"/>
        </w:trPr>
        <w:tc>
          <w:tcPr>
            <w:tcW w:w="1897" w:type="dxa"/>
            <w:vAlign w:val="center"/>
          </w:tcPr>
          <w:p w14:paraId="54AFE446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1513483966"/>
                <w:placeholder>
                  <w:docPart w:val="54BBA1A4F1ED414E89E3AF31CD49A0E6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Thăm Khách hàng</w:t>
                </w:r>
              </w:sdtContent>
            </w:sdt>
          </w:p>
        </w:tc>
        <w:tc>
          <w:tcPr>
            <w:tcW w:w="1473" w:type="dxa"/>
            <w:vAlign w:val="center"/>
          </w:tcPr>
          <w:p w14:paraId="7AD53F92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61F4C4B0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062A8F80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29CFC2C5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31D4A79A" w14:textId="77777777">
        <w:trPr>
          <w:trHeight w:val="720"/>
        </w:trPr>
        <w:tc>
          <w:tcPr>
            <w:tcW w:w="1897" w:type="dxa"/>
            <w:vAlign w:val="center"/>
          </w:tcPr>
          <w:p w14:paraId="35EED3BC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1439337208"/>
                <w:placeholder>
                  <w:docPart w:val="D40640FDC79F60499D10EF65D5AEFB68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Bữa tối</w:t>
                </w:r>
              </w:sdtContent>
            </w:sdt>
          </w:p>
        </w:tc>
        <w:tc>
          <w:tcPr>
            <w:tcW w:w="1473" w:type="dxa"/>
            <w:vAlign w:val="center"/>
          </w:tcPr>
          <w:p w14:paraId="263D9336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23455623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36063630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27598F21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6F610747" w14:textId="77777777">
        <w:trPr>
          <w:trHeight w:val="720"/>
        </w:trPr>
        <w:tc>
          <w:tcPr>
            <w:tcW w:w="1897" w:type="dxa"/>
            <w:vAlign w:val="center"/>
          </w:tcPr>
          <w:p w14:paraId="462E84C7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1508432119"/>
                <w:placeholder>
                  <w:docPart w:val="699433804DA17B40AD91B235E9D9B533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Cuộc họp qua Cuộc gọi Hội thảo</w:t>
                </w:r>
              </w:sdtContent>
            </w:sdt>
          </w:p>
        </w:tc>
        <w:tc>
          <w:tcPr>
            <w:tcW w:w="1473" w:type="dxa"/>
            <w:vAlign w:val="center"/>
          </w:tcPr>
          <w:p w14:paraId="01A8AB3A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3EBD76E2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05869964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17B755BE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0CF83480" w14:textId="77777777">
        <w:trPr>
          <w:trHeight w:val="720"/>
        </w:trPr>
        <w:tc>
          <w:tcPr>
            <w:tcW w:w="1897" w:type="dxa"/>
            <w:vAlign w:val="center"/>
          </w:tcPr>
          <w:p w14:paraId="786123E7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447939274"/>
                <w:placeholder>
                  <w:docPart w:val="095207486E30B746A7BF53DB8207FA34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Khác</w:t>
                </w:r>
              </w:sdtContent>
            </w:sdt>
          </w:p>
        </w:tc>
        <w:tc>
          <w:tcPr>
            <w:tcW w:w="1473" w:type="dxa"/>
            <w:vAlign w:val="center"/>
          </w:tcPr>
          <w:p w14:paraId="41AB5186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64635E37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53224A55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658A7D5D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599F279F" w14:textId="77777777">
        <w:trPr>
          <w:trHeight w:val="720"/>
        </w:trPr>
        <w:tc>
          <w:tcPr>
            <w:tcW w:w="1897" w:type="dxa"/>
            <w:vAlign w:val="center"/>
          </w:tcPr>
          <w:p w14:paraId="2902D291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423336485"/>
                <w:placeholder>
                  <w:docPart w:val="FC58FE19DE72D241A3D8A928F34BCC43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Khác</w:t>
                </w:r>
              </w:sdtContent>
            </w:sdt>
          </w:p>
        </w:tc>
        <w:tc>
          <w:tcPr>
            <w:tcW w:w="1473" w:type="dxa"/>
            <w:vAlign w:val="center"/>
          </w:tcPr>
          <w:p w14:paraId="6C54C3C3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0AE70DCC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5D090B9F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3F0FBBA9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42CE8174" w14:textId="77777777">
        <w:trPr>
          <w:trHeight w:val="720"/>
        </w:trPr>
        <w:tc>
          <w:tcPr>
            <w:tcW w:w="1897" w:type="dxa"/>
            <w:vAlign w:val="center"/>
          </w:tcPr>
          <w:p w14:paraId="49BFE7D0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1704941544"/>
                <w:placeholder>
                  <w:docPart w:val="EBB4240C6E34934C9A5A05D220799B1F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Khác</w:t>
                </w:r>
              </w:sdtContent>
            </w:sdt>
          </w:p>
        </w:tc>
        <w:tc>
          <w:tcPr>
            <w:tcW w:w="1473" w:type="dxa"/>
            <w:vAlign w:val="center"/>
          </w:tcPr>
          <w:p w14:paraId="622CE35D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6F1B4797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04965FC6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17E4E268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</w:tbl>
    <w:p w14:paraId="07491889" w14:textId="77777777" w:rsidR="00B069D8" w:rsidRPr="00E337CA" w:rsidRDefault="00A66F6D">
      <w:pPr>
        <w:pStyle w:val="u4"/>
        <w:rPr>
          <w:rFonts w:ascii="Calibri" w:hAnsi="Calibri"/>
          <w:lang w:val="vi-VN"/>
        </w:rPr>
      </w:pPr>
      <w:sdt>
        <w:sdtPr>
          <w:rPr>
            <w:rFonts w:ascii="Calibri" w:hAnsi="Calibri"/>
            <w:lang w:val="vi-VN"/>
          </w:rPr>
          <w:id w:val="935486399"/>
          <w:placeholder>
            <w:docPart w:val="DACB78B7585ECF469A5457D14BE6535A"/>
          </w:placeholder>
          <w:temporary/>
          <w:showingPlcHdr/>
          <w15:appearance w15:val="hidden"/>
        </w:sdtPr>
        <w:sdtEndPr/>
        <w:sdtContent>
          <w:r w:rsidR="008740EE" w:rsidRPr="00E337CA">
            <w:rPr>
              <w:rFonts w:ascii="Calibri" w:hAnsi="Calibri"/>
              <w:lang w:val="vi-VN" w:bidi="vi-VN"/>
            </w:rPr>
            <w:t>Ghi chú/Mục Khác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  <w:tblCaption w:val="Bảng nội dung"/>
      </w:tblPr>
      <w:tblGrid>
        <w:gridCol w:w="9514"/>
      </w:tblGrid>
      <w:tr w:rsidR="00B069D8" w:rsidRPr="00E337CA" w14:paraId="7A48FD9A" w14:textId="77777777">
        <w:trPr>
          <w:trHeight w:val="4877"/>
        </w:trPr>
        <w:tc>
          <w:tcPr>
            <w:tcW w:w="10296" w:type="dxa"/>
          </w:tcPr>
          <w:p w14:paraId="1A3EE7A2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</w:tbl>
    <w:p w14:paraId="5D35EF49" w14:textId="77777777" w:rsidR="00B069D8" w:rsidRPr="00E337CA" w:rsidRDefault="008740EE">
      <w:pPr>
        <w:rPr>
          <w:rFonts w:ascii="Calibri" w:hAnsi="Calibri"/>
          <w:lang w:val="vi-VN"/>
        </w:rPr>
      </w:pPr>
      <w:r w:rsidRPr="00E337CA">
        <w:rPr>
          <w:rFonts w:ascii="Calibri" w:hAnsi="Calibri"/>
          <w:b/>
          <w:lang w:val="vi-VN" w:bidi="vi-VN"/>
        </w:rPr>
        <w:br w:type="page"/>
      </w:r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1E0" w:firstRow="1" w:lastRow="1" w:firstColumn="1" w:lastColumn="1" w:noHBand="0" w:noVBand="0"/>
        <w:tblCaption w:val="Bảng nội dung"/>
      </w:tblPr>
      <w:tblGrid>
        <w:gridCol w:w="1793"/>
        <w:gridCol w:w="1396"/>
        <w:gridCol w:w="2272"/>
        <w:gridCol w:w="2272"/>
        <w:gridCol w:w="1781"/>
      </w:tblGrid>
      <w:tr w:rsidR="00B069D8" w:rsidRPr="00E337CA" w14:paraId="15EBEAAE" w14:textId="77777777">
        <w:trPr>
          <w:trHeight w:val="432"/>
          <w:tblHeader/>
        </w:trPr>
        <w:tc>
          <w:tcPr>
            <w:tcW w:w="1897" w:type="dxa"/>
            <w:shd w:val="clear" w:color="auto" w:fill="365F91" w:themeFill="accent1" w:themeFillShade="BF"/>
            <w:vAlign w:val="center"/>
          </w:tcPr>
          <w:p w14:paraId="7929A48C" w14:textId="77777777" w:rsidR="00B069D8" w:rsidRPr="00E337CA" w:rsidRDefault="00A66F6D">
            <w:pPr>
              <w:pStyle w:val="u2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231236021"/>
                <w:placeholder>
                  <w:docPart w:val="9F3D490FC351834F8A75900E3D9EDE37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Ngày 2</w:t>
                </w:r>
              </w:sdtContent>
            </w:sdt>
          </w:p>
        </w:tc>
        <w:tc>
          <w:tcPr>
            <w:tcW w:w="1473" w:type="dxa"/>
            <w:shd w:val="clear" w:color="auto" w:fill="365F91" w:themeFill="accent1" w:themeFillShade="BF"/>
            <w:vAlign w:val="center"/>
          </w:tcPr>
          <w:p w14:paraId="4D9A97AE" w14:textId="77777777" w:rsidR="00B069D8" w:rsidRPr="00E337CA" w:rsidRDefault="00A66F6D">
            <w:pPr>
              <w:pStyle w:val="u2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272836411"/>
                <w:placeholder>
                  <w:docPart w:val="DD432D7B357A4C4BBABC13DACDD846BE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Thời gian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14:paraId="3EB9BBC3" w14:textId="77777777" w:rsidR="00B069D8" w:rsidRPr="00E337CA" w:rsidRDefault="00A66F6D">
            <w:pPr>
              <w:pStyle w:val="u2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1050350342"/>
                <w:placeholder>
                  <w:docPart w:val="3C0A2A071DA83D459C35C3BA8EAD1845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Địa điểm</w:t>
                </w:r>
              </w:sdtContent>
            </w:sdt>
          </w:p>
        </w:tc>
        <w:tc>
          <w:tcPr>
            <w:tcW w:w="2408" w:type="dxa"/>
            <w:shd w:val="clear" w:color="auto" w:fill="365F91" w:themeFill="accent1" w:themeFillShade="BF"/>
            <w:vAlign w:val="center"/>
          </w:tcPr>
          <w:p w14:paraId="7665019A" w14:textId="77777777" w:rsidR="00B069D8" w:rsidRPr="00E337CA" w:rsidRDefault="00A66F6D">
            <w:pPr>
              <w:pStyle w:val="u2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210619388"/>
                <w:placeholder>
                  <w:docPart w:val="CCF93AFE85FF2A43A0BD788B7ADA342A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Tên Liên hệ</w:t>
                </w:r>
              </w:sdtContent>
            </w:sdt>
          </w:p>
        </w:tc>
        <w:tc>
          <w:tcPr>
            <w:tcW w:w="1884" w:type="dxa"/>
            <w:shd w:val="clear" w:color="auto" w:fill="365F91" w:themeFill="accent1" w:themeFillShade="BF"/>
            <w:vAlign w:val="center"/>
          </w:tcPr>
          <w:p w14:paraId="1BFB6204" w14:textId="77777777" w:rsidR="00B069D8" w:rsidRPr="00E337CA" w:rsidRDefault="00A66F6D">
            <w:pPr>
              <w:pStyle w:val="u2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341629018"/>
                <w:placeholder>
                  <w:docPart w:val="9A0C408B36791F43921DFFA562C7CAFF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Số điện thoại Liên hệ</w:t>
                </w:r>
              </w:sdtContent>
            </w:sdt>
          </w:p>
        </w:tc>
      </w:tr>
      <w:tr w:rsidR="00B069D8" w:rsidRPr="00E337CA" w14:paraId="27317D36" w14:textId="77777777">
        <w:trPr>
          <w:trHeight w:val="720"/>
        </w:trPr>
        <w:tc>
          <w:tcPr>
            <w:tcW w:w="1897" w:type="dxa"/>
            <w:vAlign w:val="center"/>
          </w:tcPr>
          <w:p w14:paraId="1696C3AB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1502311626"/>
                <w:placeholder>
                  <w:docPart w:val="50EF7C1249D7C14E9FF3E5AEEE15F858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Bữa sáng</w:t>
                </w:r>
              </w:sdtContent>
            </w:sdt>
          </w:p>
        </w:tc>
        <w:tc>
          <w:tcPr>
            <w:tcW w:w="1473" w:type="dxa"/>
            <w:vAlign w:val="center"/>
          </w:tcPr>
          <w:p w14:paraId="30DD4247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33445863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5FFFA973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6E1498A9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2C691F70" w14:textId="77777777">
        <w:trPr>
          <w:trHeight w:val="720"/>
        </w:trPr>
        <w:tc>
          <w:tcPr>
            <w:tcW w:w="1897" w:type="dxa"/>
            <w:vAlign w:val="center"/>
          </w:tcPr>
          <w:p w14:paraId="309D5729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752346620"/>
                <w:placeholder>
                  <w:docPart w:val="A4ED312AC017264FA49E8362D6903B0C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Hội thảo Kỹ thuật</w:t>
                </w:r>
              </w:sdtContent>
            </w:sdt>
          </w:p>
        </w:tc>
        <w:tc>
          <w:tcPr>
            <w:tcW w:w="1473" w:type="dxa"/>
            <w:vAlign w:val="center"/>
          </w:tcPr>
          <w:p w14:paraId="1F2591DE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7F59C08B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313C9EF7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7DAB36FA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6AA03B01" w14:textId="77777777">
        <w:trPr>
          <w:trHeight w:val="720"/>
        </w:trPr>
        <w:tc>
          <w:tcPr>
            <w:tcW w:w="1897" w:type="dxa"/>
            <w:vAlign w:val="center"/>
          </w:tcPr>
          <w:p w14:paraId="57E7E706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1391383242"/>
                <w:placeholder>
                  <w:docPart w:val="56F19CAE9D20A74C9B0C9B235CC1A5F7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Bữa trưa</w:t>
                </w:r>
              </w:sdtContent>
            </w:sdt>
          </w:p>
        </w:tc>
        <w:tc>
          <w:tcPr>
            <w:tcW w:w="1473" w:type="dxa"/>
            <w:vAlign w:val="center"/>
          </w:tcPr>
          <w:p w14:paraId="7696BB20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0F95B4B0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7D41735D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52F3B62A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2739D502" w14:textId="77777777">
        <w:trPr>
          <w:trHeight w:val="720"/>
        </w:trPr>
        <w:tc>
          <w:tcPr>
            <w:tcW w:w="1897" w:type="dxa"/>
            <w:vAlign w:val="center"/>
          </w:tcPr>
          <w:p w14:paraId="200475B9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216750207"/>
                <w:placeholder>
                  <w:docPart w:val="8FF7865B9CAE8C4E84EBADB3978192DA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Thăm Khách hàng</w:t>
                </w:r>
              </w:sdtContent>
            </w:sdt>
          </w:p>
        </w:tc>
        <w:tc>
          <w:tcPr>
            <w:tcW w:w="1473" w:type="dxa"/>
            <w:vAlign w:val="center"/>
          </w:tcPr>
          <w:p w14:paraId="6625044F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35233D31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23EF4942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2DDA3541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4A2D34AC" w14:textId="77777777">
        <w:trPr>
          <w:trHeight w:val="720"/>
        </w:trPr>
        <w:tc>
          <w:tcPr>
            <w:tcW w:w="1897" w:type="dxa"/>
            <w:vAlign w:val="center"/>
          </w:tcPr>
          <w:p w14:paraId="70AD71C2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1528066069"/>
                <w:placeholder>
                  <w:docPart w:val="EF6E4637D09F1541872AF03088AFF98C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Bữa tối</w:t>
                </w:r>
              </w:sdtContent>
            </w:sdt>
          </w:p>
        </w:tc>
        <w:tc>
          <w:tcPr>
            <w:tcW w:w="1473" w:type="dxa"/>
            <w:vAlign w:val="center"/>
          </w:tcPr>
          <w:p w14:paraId="48F21CFB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0B4EAC9E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6440DE4C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279CEC97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6DF7BB75" w14:textId="77777777">
        <w:trPr>
          <w:trHeight w:val="720"/>
        </w:trPr>
        <w:tc>
          <w:tcPr>
            <w:tcW w:w="1897" w:type="dxa"/>
            <w:vAlign w:val="center"/>
          </w:tcPr>
          <w:p w14:paraId="434A7FD4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568396811"/>
                <w:placeholder>
                  <w:docPart w:val="BF99DABADC406F4B99FFAE36946DBD2F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Cuộc họp qua Cuộc gọi Hội thảo</w:t>
                </w:r>
              </w:sdtContent>
            </w:sdt>
          </w:p>
        </w:tc>
        <w:tc>
          <w:tcPr>
            <w:tcW w:w="1473" w:type="dxa"/>
            <w:vAlign w:val="center"/>
          </w:tcPr>
          <w:p w14:paraId="1C16BD96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2F73E79A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0C88DD0F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79954151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00023A7F" w14:textId="77777777">
        <w:trPr>
          <w:trHeight w:val="720"/>
        </w:trPr>
        <w:tc>
          <w:tcPr>
            <w:tcW w:w="1897" w:type="dxa"/>
            <w:vAlign w:val="center"/>
          </w:tcPr>
          <w:p w14:paraId="53DF5B3C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1480730595"/>
                <w:placeholder>
                  <w:docPart w:val="12226433507BEF42A2B9FD74BD387966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Khác</w:t>
                </w:r>
              </w:sdtContent>
            </w:sdt>
          </w:p>
        </w:tc>
        <w:tc>
          <w:tcPr>
            <w:tcW w:w="1473" w:type="dxa"/>
            <w:vAlign w:val="center"/>
          </w:tcPr>
          <w:p w14:paraId="3ABBDDA5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5432DC68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3E3E56FA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789B7C73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13306CA7" w14:textId="77777777">
        <w:trPr>
          <w:trHeight w:val="720"/>
        </w:trPr>
        <w:tc>
          <w:tcPr>
            <w:tcW w:w="1897" w:type="dxa"/>
            <w:vAlign w:val="center"/>
          </w:tcPr>
          <w:p w14:paraId="708AD135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1866970393"/>
                <w:placeholder>
                  <w:docPart w:val="401A330524625748B8BD40E5D19BA8D1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Khác</w:t>
                </w:r>
              </w:sdtContent>
            </w:sdt>
          </w:p>
        </w:tc>
        <w:tc>
          <w:tcPr>
            <w:tcW w:w="1473" w:type="dxa"/>
            <w:vAlign w:val="center"/>
          </w:tcPr>
          <w:p w14:paraId="1888CB81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52F3CED5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6E529958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71D1A83F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  <w:tr w:rsidR="00B069D8" w:rsidRPr="00E337CA" w14:paraId="121C9EA7" w14:textId="77777777">
        <w:trPr>
          <w:trHeight w:val="720"/>
        </w:trPr>
        <w:tc>
          <w:tcPr>
            <w:tcW w:w="1897" w:type="dxa"/>
            <w:vAlign w:val="center"/>
          </w:tcPr>
          <w:p w14:paraId="43C50E92" w14:textId="77777777" w:rsidR="00B069D8" w:rsidRPr="00E337CA" w:rsidRDefault="00A66F6D">
            <w:pPr>
              <w:pStyle w:val="u3"/>
              <w:rPr>
                <w:rFonts w:ascii="Calibri" w:hAnsi="Calibri"/>
                <w:lang w:val="vi-VN"/>
              </w:rPr>
            </w:pPr>
            <w:sdt>
              <w:sdtPr>
                <w:rPr>
                  <w:rFonts w:ascii="Calibri" w:hAnsi="Calibri"/>
                  <w:lang w:val="vi-VN"/>
                </w:rPr>
                <w:id w:val="-978758472"/>
                <w:placeholder>
                  <w:docPart w:val="4800B92196BFE94DAC6CEED6A627D437"/>
                </w:placeholder>
                <w:temporary/>
                <w:showingPlcHdr/>
                <w15:appearance w15:val="hidden"/>
              </w:sdtPr>
              <w:sdtEndPr/>
              <w:sdtContent>
                <w:r w:rsidR="008740EE" w:rsidRPr="00E337CA">
                  <w:rPr>
                    <w:rFonts w:ascii="Calibri" w:hAnsi="Calibri"/>
                    <w:lang w:val="vi-VN" w:bidi="vi-VN"/>
                  </w:rPr>
                  <w:t>Khác</w:t>
                </w:r>
              </w:sdtContent>
            </w:sdt>
          </w:p>
        </w:tc>
        <w:tc>
          <w:tcPr>
            <w:tcW w:w="1473" w:type="dxa"/>
            <w:vAlign w:val="center"/>
          </w:tcPr>
          <w:p w14:paraId="79CCD0F3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4178F948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2408" w:type="dxa"/>
            <w:vAlign w:val="center"/>
          </w:tcPr>
          <w:p w14:paraId="59001480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  <w:tc>
          <w:tcPr>
            <w:tcW w:w="1884" w:type="dxa"/>
            <w:vAlign w:val="center"/>
          </w:tcPr>
          <w:p w14:paraId="731F4811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</w:tbl>
    <w:p w14:paraId="6EFF247D" w14:textId="77777777" w:rsidR="00B069D8" w:rsidRPr="00E337CA" w:rsidRDefault="00A66F6D">
      <w:pPr>
        <w:pStyle w:val="u4"/>
        <w:rPr>
          <w:rFonts w:ascii="Calibri" w:hAnsi="Calibri"/>
          <w:lang w:val="vi-VN"/>
        </w:rPr>
      </w:pPr>
      <w:sdt>
        <w:sdtPr>
          <w:rPr>
            <w:rFonts w:ascii="Calibri" w:hAnsi="Calibri"/>
            <w:lang w:val="vi-VN"/>
          </w:rPr>
          <w:id w:val="1754864756"/>
          <w:placeholder>
            <w:docPart w:val="2D0904583D0F2D4294B04F5F73A22EC7"/>
          </w:placeholder>
          <w:temporary/>
          <w:showingPlcHdr/>
          <w15:appearance w15:val="hidden"/>
        </w:sdtPr>
        <w:sdtEndPr/>
        <w:sdtContent>
          <w:r w:rsidR="008740EE" w:rsidRPr="00E337CA">
            <w:rPr>
              <w:rFonts w:ascii="Calibri" w:hAnsi="Calibri"/>
              <w:lang w:val="vi-VN" w:bidi="vi-VN"/>
            </w:rPr>
            <w:t>Ghi chú/Mục Khác</w:t>
          </w:r>
        </w:sdtContent>
      </w:sdt>
    </w:p>
    <w:tbl>
      <w:tblPr>
        <w:tblW w:w="5000" w:type="pct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144" w:type="dxa"/>
          <w:left w:w="115" w:type="dxa"/>
          <w:bottom w:w="144" w:type="dxa"/>
          <w:right w:w="115" w:type="dxa"/>
        </w:tblCellMar>
        <w:tblLook w:val="01E0" w:firstRow="1" w:lastRow="1" w:firstColumn="1" w:lastColumn="1" w:noHBand="0" w:noVBand="0"/>
        <w:tblCaption w:val="Bảng nội dung"/>
      </w:tblPr>
      <w:tblGrid>
        <w:gridCol w:w="9514"/>
      </w:tblGrid>
      <w:tr w:rsidR="00B069D8" w:rsidRPr="00E337CA" w14:paraId="076F1896" w14:textId="77777777">
        <w:trPr>
          <w:trHeight w:val="4877"/>
        </w:trPr>
        <w:tc>
          <w:tcPr>
            <w:tcW w:w="10296" w:type="dxa"/>
          </w:tcPr>
          <w:p w14:paraId="4D27B59D" w14:textId="77777777" w:rsidR="00B069D8" w:rsidRPr="00E337CA" w:rsidRDefault="00B069D8">
            <w:pPr>
              <w:rPr>
                <w:rFonts w:ascii="Calibri" w:hAnsi="Calibri"/>
                <w:lang w:val="vi-VN"/>
              </w:rPr>
            </w:pPr>
          </w:p>
        </w:tc>
      </w:tr>
    </w:tbl>
    <w:p w14:paraId="4C0EF015" w14:textId="77777777" w:rsidR="00B069D8" w:rsidRPr="00E337CA" w:rsidRDefault="00B069D8">
      <w:pPr>
        <w:rPr>
          <w:rFonts w:ascii="Calibri" w:hAnsi="Calibri"/>
          <w:lang w:val="vi-VN"/>
        </w:rPr>
      </w:pPr>
    </w:p>
    <w:sectPr w:rsidR="00B069D8" w:rsidRPr="00E337CA" w:rsidSect="003F51CE">
      <w:footerReference w:type="default" r:id="rId7"/>
      <w:pgSz w:w="11906" w:h="16838" w:code="9"/>
      <w:pgMar w:top="1077" w:right="1191" w:bottom="1440" w:left="119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643F8" w14:textId="77777777" w:rsidR="00A66F6D" w:rsidRDefault="00A66F6D">
      <w:pPr>
        <w:spacing w:before="0" w:after="0"/>
      </w:pPr>
      <w:r>
        <w:separator/>
      </w:r>
    </w:p>
  </w:endnote>
  <w:endnote w:type="continuationSeparator" w:id="0">
    <w:p w14:paraId="7964C35E" w14:textId="77777777" w:rsidR="00A66F6D" w:rsidRDefault="00A66F6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vi-VN"/>
      </w:r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0B31A" w14:textId="77777777" w:rsidR="00B069D8" w:rsidRPr="003F51CE" w:rsidRDefault="008740EE">
        <w:pPr>
          <w:pStyle w:val="Chntrang"/>
          <w:rPr>
            <w:lang w:val="vi-VN"/>
          </w:rPr>
        </w:pPr>
        <w:r w:rsidRPr="003F51CE">
          <w:rPr>
            <w:lang w:val="vi-VN" w:bidi="vi-VN"/>
          </w:rPr>
          <w:fldChar w:fldCharType="begin"/>
        </w:r>
        <w:r w:rsidRPr="003F51CE">
          <w:rPr>
            <w:lang w:val="vi-VN" w:bidi="vi-VN"/>
          </w:rPr>
          <w:instrText xml:space="preserve"> PAGE   \* MERGEFORMAT </w:instrText>
        </w:r>
        <w:r w:rsidRPr="003F51CE">
          <w:rPr>
            <w:lang w:val="vi-VN" w:bidi="vi-VN"/>
          </w:rPr>
          <w:fldChar w:fldCharType="separate"/>
        </w:r>
        <w:r w:rsidR="00731A35">
          <w:rPr>
            <w:noProof/>
            <w:lang w:val="vi-VN" w:bidi="vi-VN"/>
          </w:rPr>
          <w:t>3</w:t>
        </w:r>
        <w:r w:rsidRPr="003F51CE">
          <w:rPr>
            <w:noProof/>
            <w:lang w:val="vi-VN" w:bidi="vi-V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D3B4E" w14:textId="77777777" w:rsidR="00A66F6D" w:rsidRDefault="00A66F6D">
      <w:pPr>
        <w:spacing w:before="0" w:after="0"/>
      </w:pPr>
      <w:r>
        <w:separator/>
      </w:r>
    </w:p>
  </w:footnote>
  <w:footnote w:type="continuationSeparator" w:id="0">
    <w:p w14:paraId="5EC7C4D1" w14:textId="77777777" w:rsidR="00A66F6D" w:rsidRDefault="00A66F6D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6D"/>
    <w:rsid w:val="003F51CE"/>
    <w:rsid w:val="00731A35"/>
    <w:rsid w:val="008740EE"/>
    <w:rsid w:val="00A66F6D"/>
    <w:rsid w:val="00B069D8"/>
    <w:rsid w:val="00C67947"/>
    <w:rsid w:val="00E3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BF06498"/>
  <w15:docId w15:val="{AC2869B8-7721-2147-9C0A-82ACDC74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lang w:val="en-US" w:eastAsia="vi-VN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pPr>
      <w:spacing w:after="120"/>
      <w:contextualSpacing/>
      <w:outlineLvl w:val="0"/>
    </w:pPr>
    <w:rPr>
      <w:rFonts w:asciiTheme="majorHAnsi" w:hAnsiTheme="majorHAnsi"/>
      <w:color w:val="365F91" w:themeColor="accent1" w:themeShade="BF"/>
      <w:sz w:val="36"/>
      <w:szCs w:val="44"/>
    </w:rPr>
  </w:style>
  <w:style w:type="paragraph" w:styleId="u2">
    <w:name w:val="heading 2"/>
    <w:basedOn w:val="Binhthng"/>
    <w:uiPriority w:val="9"/>
    <w:qFormat/>
    <w:pPr>
      <w:keepNext/>
      <w:contextualSpacing/>
      <w:outlineLvl w:val="1"/>
    </w:pPr>
    <w:rPr>
      <w:rFonts w:asciiTheme="majorHAnsi" w:hAnsiTheme="majorHAnsi"/>
      <w:b/>
      <w:bCs/>
      <w:color w:val="FFFFFF" w:themeColor="background1"/>
      <w:spacing w:val="4"/>
      <w:sz w:val="22"/>
      <w:szCs w:val="28"/>
    </w:rPr>
  </w:style>
  <w:style w:type="paragraph" w:styleId="u3">
    <w:name w:val="heading 3"/>
    <w:basedOn w:val="Binhthng"/>
    <w:uiPriority w:val="9"/>
    <w:qFormat/>
    <w:pPr>
      <w:outlineLvl w:val="2"/>
    </w:pPr>
    <w:rPr>
      <w:b/>
      <w:color w:val="404040" w:themeColor="text1" w:themeTint="BF"/>
    </w:rPr>
  </w:style>
  <w:style w:type="paragraph" w:styleId="u4">
    <w:name w:val="heading 4"/>
    <w:basedOn w:val="Binhthng"/>
    <w:link w:val="u4Char"/>
    <w:uiPriority w:val="9"/>
    <w:unhideWhenUsed/>
    <w:qFormat/>
    <w:pPr>
      <w:keepNext/>
      <w:spacing w:before="240"/>
      <w:contextualSpacing/>
      <w:outlineLvl w:val="3"/>
    </w:pPr>
    <w:rPr>
      <w:rFonts w:asciiTheme="majorHAnsi" w:eastAsiaTheme="majorEastAsia" w:hAnsiTheme="majorHAnsi"/>
      <w:b/>
      <w:color w:val="404040" w:themeColor="text1" w:themeTint="BF"/>
      <w:sz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Pr>
      <w:rFonts w:asciiTheme="majorHAnsi" w:hAnsiTheme="majorHAnsi"/>
      <w:color w:val="365F91" w:themeColor="accent1" w:themeShade="BF"/>
      <w:sz w:val="36"/>
      <w:szCs w:val="44"/>
    </w:rPr>
  </w:style>
  <w:style w:type="character" w:customStyle="1" w:styleId="u4Char">
    <w:name w:val="Đầu đề 4 Char"/>
    <w:basedOn w:val="Phngmcinhcuaoanvn"/>
    <w:link w:val="u4"/>
    <w:uiPriority w:val="9"/>
    <w:rPr>
      <w:rFonts w:asciiTheme="majorHAnsi" w:eastAsiaTheme="majorEastAsia" w:hAnsiTheme="majorHAnsi"/>
      <w:b/>
      <w:color w:val="404040" w:themeColor="text1" w:themeTint="BF"/>
      <w:sz w:val="24"/>
    </w:rPr>
  </w:style>
  <w:style w:type="table" w:styleId="LiBang">
    <w:name w:val="Table Grid"/>
    <w:basedOn w:val="BangThngthng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ongchuthich">
    <w:name w:val="Balloon Text"/>
    <w:basedOn w:val="Binhthng"/>
    <w:semiHidden/>
    <w:rPr>
      <w:rFonts w:ascii="Tahoma" w:hAnsi="Tahoma" w:cs="Tahoma"/>
      <w:sz w:val="16"/>
      <w:szCs w:val="16"/>
    </w:rPr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Chntrang">
    <w:name w:val="footer"/>
    <w:basedOn w:val="Binhthng"/>
    <w:link w:val="ChntrangChar"/>
    <w:uiPriority w:val="99"/>
    <w:pPr>
      <w:spacing w:before="0" w:after="0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paragraph" w:styleId="utrang">
    <w:name w:val="header"/>
    <w:basedOn w:val="Binhthng"/>
    <w:link w:val="utrangChar"/>
    <w:uiPriority w:val="99"/>
    <w:pPr>
      <w:spacing w:before="0" w:after="0"/>
    </w:pPr>
  </w:style>
  <w:style w:type="character" w:customStyle="1" w:styleId="utrangChar">
    <w:name w:val="Đầu trang Char"/>
    <w:basedOn w:val="Phngmcinhcuaoanvn"/>
    <w:link w:val="utrang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BA9976FA-5BD6-2F44-832A-C8D83E4AA45F%7dtf16402104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08E236451A0A439F2F9DD4760E67D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9E40B4B-8A4F-5749-BCC9-4602FE7AF11C}"/>
      </w:docPartPr>
      <w:docPartBody>
        <w:p w:rsidR="00000000" w:rsidRDefault="007969F5">
          <w:pPr>
            <w:pStyle w:val="5D08E236451A0A439F2F9DD4760E67D8"/>
          </w:pPr>
          <w:r w:rsidRPr="00E337CA">
            <w:rPr>
              <w:rFonts w:ascii="Calibri" w:hAnsi="Calibri"/>
              <w:lang w:bidi="vi-VN"/>
            </w:rPr>
            <w:t>Tên Tổ chức</w:t>
          </w:r>
        </w:p>
      </w:docPartBody>
    </w:docPart>
    <w:docPart>
      <w:docPartPr>
        <w:name w:val="108AF752B2891C4CAB1D6EC7F8CEE42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8C88652-0375-AD44-9482-F050E571604C}"/>
      </w:docPartPr>
      <w:docPartBody>
        <w:p w:rsidR="00000000" w:rsidRDefault="007969F5">
          <w:pPr>
            <w:pStyle w:val="108AF752B2891C4CAB1D6EC7F8CEE428"/>
          </w:pPr>
          <w:r w:rsidRPr="00E337CA">
            <w:rPr>
              <w:rFonts w:ascii="Calibri" w:hAnsi="Calibri"/>
              <w:lang w:bidi="vi-VN"/>
            </w:rPr>
            <w:t>Lịch trình</w:t>
          </w:r>
        </w:p>
      </w:docPartBody>
    </w:docPart>
    <w:docPart>
      <w:docPartPr>
        <w:name w:val="16C96262F584B649AAA3D2D6176A582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8314C32-54B6-0E4E-94EE-67D0E8E8473C}"/>
      </w:docPartPr>
      <w:docPartBody>
        <w:p w:rsidR="00000000" w:rsidRDefault="007969F5">
          <w:pPr>
            <w:pStyle w:val="16C96262F584B649AAA3D2D6176A582C"/>
          </w:pPr>
          <w:r w:rsidRPr="00E337CA">
            <w:rPr>
              <w:rFonts w:ascii="Calibri" w:hAnsi="Calibri"/>
              <w:lang w:bidi="vi-VN"/>
            </w:rPr>
            <w:t>Tên</w:t>
          </w:r>
        </w:p>
      </w:docPartBody>
    </w:docPart>
    <w:docPart>
      <w:docPartPr>
        <w:name w:val="B18171E80C835A428D401C3E22EF625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6659F74-68EE-7446-8968-A6C59BDE6141}"/>
      </w:docPartPr>
      <w:docPartBody>
        <w:p w:rsidR="00000000" w:rsidRDefault="007969F5">
          <w:pPr>
            <w:pStyle w:val="B18171E80C835A428D401C3E22EF6258"/>
          </w:pPr>
          <w:r w:rsidRPr="00E337CA">
            <w:rPr>
              <w:rFonts w:ascii="Calibri" w:hAnsi="Calibri"/>
              <w:lang w:bidi="vi-VN"/>
            </w:rPr>
            <w:t>Mô tả Chuyến đi</w:t>
          </w:r>
        </w:p>
      </w:docPartBody>
    </w:docPart>
    <w:docPart>
      <w:docPartPr>
        <w:name w:val="D82FD384E317224A97708682CA8B8FC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06AA980-3804-8841-AE4D-BB4F6546A36B}"/>
      </w:docPartPr>
      <w:docPartBody>
        <w:p w:rsidR="00000000" w:rsidRDefault="007969F5">
          <w:pPr>
            <w:pStyle w:val="D82FD384E317224A97708682CA8B8FC9"/>
          </w:pPr>
          <w:r w:rsidRPr="00E337CA">
            <w:rPr>
              <w:rFonts w:ascii="Calibri" w:hAnsi="Calibri"/>
              <w:lang w:bidi="vi-VN"/>
            </w:rPr>
            <w:t>Mục tiêu Chuyến đi</w:t>
          </w:r>
        </w:p>
      </w:docPartBody>
    </w:docPart>
    <w:docPart>
      <w:docPartPr>
        <w:name w:val="E97DB5B3FC2D984386CBE6E9466590E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38D55D3-74CA-A14C-A6CE-BA5A75BA7AC4}"/>
      </w:docPartPr>
      <w:docPartBody>
        <w:p w:rsidR="00000000" w:rsidRDefault="007969F5">
          <w:pPr>
            <w:pStyle w:val="E97DB5B3FC2D984386CBE6E9466590EF"/>
          </w:pPr>
          <w:r w:rsidRPr="00E337CA">
            <w:rPr>
              <w:rFonts w:ascii="Calibri" w:hAnsi="Calibri"/>
              <w:lang w:bidi="vi-VN"/>
            </w:rPr>
            <w:t xml:space="preserve">Thời </w:t>
          </w:r>
          <w:r w:rsidRPr="00C67947">
            <w:rPr>
              <w:rFonts w:ascii="Calibri" w:hAnsi="Calibri"/>
            </w:rPr>
            <w:t>gian của Chuyến đi</w:t>
          </w:r>
        </w:p>
      </w:docPartBody>
    </w:docPart>
    <w:docPart>
      <w:docPartPr>
        <w:name w:val="112073E9AFC5D84AAEDD4D1369B1E14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4AC3AA8-4B29-8041-AF0F-E944C0D873CD}"/>
      </w:docPartPr>
      <w:docPartBody>
        <w:p w:rsidR="00000000" w:rsidRDefault="007969F5">
          <w:pPr>
            <w:pStyle w:val="112073E9AFC5D84AAEDD4D1369B1E144"/>
          </w:pPr>
          <w:r w:rsidRPr="00E337CA">
            <w:rPr>
              <w:rFonts w:ascii="Calibri" w:hAnsi="Calibri"/>
              <w:lang w:bidi="vi-VN"/>
            </w:rPr>
            <w:t>Ngày Khởi hành</w:t>
          </w:r>
        </w:p>
      </w:docPartBody>
    </w:docPart>
    <w:docPart>
      <w:docPartPr>
        <w:name w:val="B28FC468DDA4534DAA4C50EC5902AD8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3825A9D-E483-7F4E-AAEA-397821543FE4}"/>
      </w:docPartPr>
      <w:docPartBody>
        <w:p w:rsidR="00000000" w:rsidRDefault="007969F5">
          <w:pPr>
            <w:pStyle w:val="B28FC468DDA4534DAA4C50EC5902AD8F"/>
          </w:pPr>
          <w:r w:rsidRPr="00E337CA">
            <w:rPr>
              <w:rFonts w:ascii="Calibri" w:hAnsi="Calibri"/>
              <w:lang w:bidi="vi-VN"/>
            </w:rPr>
            <w:t>Hãng hàng không Khởi hành</w:t>
          </w:r>
        </w:p>
      </w:docPartBody>
    </w:docPart>
    <w:docPart>
      <w:docPartPr>
        <w:name w:val="436AA9B4ACF14B48915A84B326800A3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4F7B711-6B19-BC4C-9175-29402FDB487D}"/>
      </w:docPartPr>
      <w:docPartBody>
        <w:p w:rsidR="00000000" w:rsidRDefault="007969F5">
          <w:pPr>
            <w:pStyle w:val="436AA9B4ACF14B48915A84B326800A30"/>
          </w:pPr>
          <w:r w:rsidRPr="00E337CA">
            <w:rPr>
              <w:rFonts w:ascii="Calibri" w:hAnsi="Calibri"/>
              <w:lang w:bidi="vi-VN"/>
            </w:rPr>
            <w:t>Số Chuyến bay Khởi hành</w:t>
          </w:r>
        </w:p>
      </w:docPartBody>
    </w:docPart>
    <w:docPart>
      <w:docPartPr>
        <w:name w:val="1F63C69CEC9E7141A68FDFD9C0A2B06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B432F76-442F-C44E-AA3D-62554E30810B}"/>
      </w:docPartPr>
      <w:docPartBody>
        <w:p w:rsidR="00000000" w:rsidRDefault="007969F5">
          <w:pPr>
            <w:pStyle w:val="1F63C69CEC9E7141A68FDFD9C0A2B061"/>
          </w:pPr>
          <w:r w:rsidRPr="00E337CA">
            <w:rPr>
              <w:rFonts w:ascii="Calibri" w:hAnsi="Calibri"/>
              <w:lang w:bidi="vi-VN"/>
            </w:rPr>
            <w:t>Thời gian Khởi hành</w:t>
          </w:r>
        </w:p>
      </w:docPartBody>
    </w:docPart>
    <w:docPart>
      <w:docPartPr>
        <w:name w:val="84D79A33F6D71440B6F87923553415B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2D47FC6-8396-594C-BEE0-60321D7FAF7C}"/>
      </w:docPartPr>
      <w:docPartBody>
        <w:p w:rsidR="00000000" w:rsidRDefault="007969F5">
          <w:pPr>
            <w:pStyle w:val="84D79A33F6D71440B6F87923553415B9"/>
          </w:pPr>
          <w:r w:rsidRPr="00E337CA">
            <w:rPr>
              <w:rFonts w:ascii="Calibri" w:hAnsi="Calibri"/>
              <w:lang w:bidi="vi-VN"/>
            </w:rPr>
            <w:t>Thời gian Đến</w:t>
          </w:r>
        </w:p>
      </w:docPartBody>
    </w:docPart>
    <w:docPart>
      <w:docPartPr>
        <w:name w:val="4A7666B300686D4AB8A5280A87480E9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E565FF5-D795-F64D-AD50-A20EF56F6025}"/>
      </w:docPartPr>
      <w:docPartBody>
        <w:p w:rsidR="00000000" w:rsidRDefault="007969F5">
          <w:pPr>
            <w:pStyle w:val="4A7666B300686D4AB8A5280A87480E90"/>
          </w:pPr>
          <w:r w:rsidRPr="00E337CA">
            <w:rPr>
              <w:rFonts w:ascii="Calibri" w:hAnsi="Calibri"/>
              <w:lang w:bidi="vi-VN"/>
            </w:rPr>
            <w:t>Khách sạn</w:t>
          </w:r>
        </w:p>
      </w:docPartBody>
    </w:docPart>
    <w:docPart>
      <w:docPartPr>
        <w:name w:val="278CB3366607D441882E03F0DC6A0D6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7A5B293-1EE3-7041-A2A6-24D0DA30506B}"/>
      </w:docPartPr>
      <w:docPartBody>
        <w:p w:rsidR="00000000" w:rsidRDefault="007969F5">
          <w:pPr>
            <w:pStyle w:val="278CB3366607D441882E03F0DC6A0D66"/>
          </w:pPr>
          <w:r w:rsidRPr="00E337CA">
            <w:rPr>
              <w:rFonts w:ascii="Calibri" w:hAnsi="Calibri"/>
              <w:lang w:bidi="vi-VN"/>
            </w:rPr>
            <w:t>Phương tiện đi lại Đường bộ</w:t>
          </w:r>
        </w:p>
      </w:docPartBody>
    </w:docPart>
    <w:docPart>
      <w:docPartPr>
        <w:name w:val="A05AC5AB6A459C40AE0AE025C4923FC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BCDCCB9-2B67-8E40-B9C3-5102789E5267}"/>
      </w:docPartPr>
      <w:docPartBody>
        <w:p w:rsidR="00000000" w:rsidRDefault="007969F5">
          <w:pPr>
            <w:pStyle w:val="A05AC5AB6A459C40AE0AE025C4923FC5"/>
          </w:pPr>
          <w:r w:rsidRPr="00E337CA">
            <w:rPr>
              <w:rFonts w:ascii="Calibri" w:hAnsi="Calibri"/>
              <w:lang w:bidi="vi-VN"/>
            </w:rPr>
            <w:t>Tên/Số điện thoại Liên hệ Chính</w:t>
          </w:r>
        </w:p>
      </w:docPartBody>
    </w:docPart>
    <w:docPart>
      <w:docPartPr>
        <w:name w:val="6D11B0E2C13D524796039BD3FD2B8EB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4083475-500B-244D-90DF-EF365CC47331}"/>
      </w:docPartPr>
      <w:docPartBody>
        <w:p w:rsidR="00000000" w:rsidRDefault="007969F5">
          <w:pPr>
            <w:pStyle w:val="6D11B0E2C13D524796039BD3FD2B8EBD"/>
          </w:pPr>
          <w:r w:rsidRPr="00E337CA">
            <w:rPr>
              <w:rFonts w:ascii="Calibri" w:hAnsi="Calibri"/>
              <w:lang w:bidi="vi-VN"/>
            </w:rPr>
            <w:t>Ngày Về</w:t>
          </w:r>
        </w:p>
      </w:docPartBody>
    </w:docPart>
    <w:docPart>
      <w:docPartPr>
        <w:name w:val="3E2CA7E481496A4CAA042F84BA21465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B643620-E885-674E-A5B7-CDF493BA12D8}"/>
      </w:docPartPr>
      <w:docPartBody>
        <w:p w:rsidR="00000000" w:rsidRDefault="007969F5">
          <w:pPr>
            <w:pStyle w:val="3E2CA7E481496A4CAA042F84BA214657"/>
          </w:pPr>
          <w:r w:rsidRPr="00E337CA">
            <w:rPr>
              <w:rFonts w:ascii="Calibri" w:hAnsi="Calibri"/>
              <w:lang w:bidi="vi-VN"/>
            </w:rPr>
            <w:t>Hãng hàng không Về</w:t>
          </w:r>
        </w:p>
      </w:docPartBody>
    </w:docPart>
    <w:docPart>
      <w:docPartPr>
        <w:name w:val="A21DBB0646407D498928901D88EC3EB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E913852-0087-324C-8188-67607E738D0C}"/>
      </w:docPartPr>
      <w:docPartBody>
        <w:p w:rsidR="00000000" w:rsidRDefault="007969F5">
          <w:pPr>
            <w:pStyle w:val="A21DBB0646407D498928901D88EC3EB3"/>
          </w:pPr>
          <w:r w:rsidRPr="00E337CA">
            <w:rPr>
              <w:rFonts w:ascii="Calibri" w:hAnsi="Calibri"/>
              <w:lang w:bidi="vi-VN"/>
            </w:rPr>
            <w:t>Số Chuyến bay Về</w:t>
          </w:r>
        </w:p>
      </w:docPartBody>
    </w:docPart>
    <w:docPart>
      <w:docPartPr>
        <w:name w:val="13937F2C9703A141AAF93D42560CCB5D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59CC034-ED0F-124F-92C7-888448C7C9D1}"/>
      </w:docPartPr>
      <w:docPartBody>
        <w:p w:rsidR="00000000" w:rsidRDefault="007969F5">
          <w:pPr>
            <w:pStyle w:val="13937F2C9703A141AAF93D42560CCB5D"/>
          </w:pPr>
          <w:r w:rsidRPr="00E337CA">
            <w:rPr>
              <w:rFonts w:ascii="Calibri" w:hAnsi="Calibri"/>
              <w:lang w:bidi="vi-VN"/>
            </w:rPr>
            <w:t>Thời gian Khởi hành Về</w:t>
          </w:r>
        </w:p>
      </w:docPartBody>
    </w:docPart>
    <w:docPart>
      <w:docPartPr>
        <w:name w:val="4BE7684D7E60E84092DBC3635F5D40A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940F4DE-1F0D-2A42-BD66-F9EB12271B2B}"/>
      </w:docPartPr>
      <w:docPartBody>
        <w:p w:rsidR="00000000" w:rsidRDefault="007969F5">
          <w:pPr>
            <w:pStyle w:val="4BE7684D7E60E84092DBC3635F5D40A5"/>
          </w:pPr>
          <w:r w:rsidRPr="00E337CA">
            <w:rPr>
              <w:rFonts w:ascii="Calibri" w:hAnsi="Calibri"/>
              <w:lang w:bidi="vi-VN"/>
            </w:rPr>
            <w:t>Ngày 1</w:t>
          </w:r>
        </w:p>
      </w:docPartBody>
    </w:docPart>
    <w:docPart>
      <w:docPartPr>
        <w:name w:val="17342BD88B177847BC7218666CDA053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2B2E251-FF50-4342-885B-C0C7673040B3}"/>
      </w:docPartPr>
      <w:docPartBody>
        <w:p w:rsidR="00000000" w:rsidRDefault="007969F5">
          <w:pPr>
            <w:pStyle w:val="17342BD88B177847BC7218666CDA0538"/>
          </w:pPr>
          <w:r w:rsidRPr="00E337CA">
            <w:rPr>
              <w:rFonts w:ascii="Calibri" w:hAnsi="Calibri"/>
              <w:lang w:bidi="vi-VN"/>
            </w:rPr>
            <w:t>Thời gian</w:t>
          </w:r>
        </w:p>
      </w:docPartBody>
    </w:docPart>
    <w:docPart>
      <w:docPartPr>
        <w:name w:val="D41310276E7F024DAE8A494C65F9A17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FE2685F-8D67-4D41-87D4-16F908982FC6}"/>
      </w:docPartPr>
      <w:docPartBody>
        <w:p w:rsidR="00000000" w:rsidRDefault="007969F5">
          <w:pPr>
            <w:pStyle w:val="D41310276E7F024DAE8A494C65F9A175"/>
          </w:pPr>
          <w:r w:rsidRPr="00E337CA">
            <w:rPr>
              <w:rFonts w:ascii="Calibri" w:hAnsi="Calibri"/>
              <w:lang w:bidi="vi-VN"/>
            </w:rPr>
            <w:t>Địa điểm</w:t>
          </w:r>
        </w:p>
      </w:docPartBody>
    </w:docPart>
    <w:docPart>
      <w:docPartPr>
        <w:name w:val="23814190D8AA1842B959B0A5CAECA7B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863AEE1-66E9-A54A-ABED-E9B92C341141}"/>
      </w:docPartPr>
      <w:docPartBody>
        <w:p w:rsidR="00000000" w:rsidRDefault="007969F5">
          <w:pPr>
            <w:pStyle w:val="23814190D8AA1842B959B0A5CAECA7BF"/>
          </w:pPr>
          <w:r w:rsidRPr="00E337CA">
            <w:rPr>
              <w:rFonts w:ascii="Calibri" w:hAnsi="Calibri"/>
              <w:lang w:bidi="vi-VN"/>
            </w:rPr>
            <w:t>Tên Liên hệ</w:t>
          </w:r>
        </w:p>
      </w:docPartBody>
    </w:docPart>
    <w:docPart>
      <w:docPartPr>
        <w:name w:val="26F08740DD710B46A5DA228A9910BF40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6CAE0DC-B522-894B-B03D-2113D7AED98D}"/>
      </w:docPartPr>
      <w:docPartBody>
        <w:p w:rsidR="00000000" w:rsidRDefault="007969F5">
          <w:pPr>
            <w:pStyle w:val="26F08740DD710B46A5DA228A9910BF40"/>
          </w:pPr>
          <w:r w:rsidRPr="00E337CA">
            <w:rPr>
              <w:rFonts w:ascii="Calibri" w:hAnsi="Calibri"/>
              <w:lang w:bidi="vi-VN"/>
            </w:rPr>
            <w:t>Số điện thoại Liên hệ</w:t>
          </w:r>
        </w:p>
      </w:docPartBody>
    </w:docPart>
    <w:docPart>
      <w:docPartPr>
        <w:name w:val="E492488C9F221B4CB940E7717026092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FCBC466-889A-084C-ABAD-F432D8D680E2}"/>
      </w:docPartPr>
      <w:docPartBody>
        <w:p w:rsidR="00000000" w:rsidRDefault="007969F5">
          <w:pPr>
            <w:pStyle w:val="E492488C9F221B4CB940E77170260927"/>
          </w:pPr>
          <w:r w:rsidRPr="00E337CA">
            <w:rPr>
              <w:rFonts w:ascii="Calibri" w:hAnsi="Calibri"/>
              <w:lang w:bidi="vi-VN"/>
            </w:rPr>
            <w:t>Bữa sáng</w:t>
          </w:r>
        </w:p>
      </w:docPartBody>
    </w:docPart>
    <w:docPart>
      <w:docPartPr>
        <w:name w:val="1575024B96FEE8498E178BD419574F89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C5055A6-094A-FB48-A1D0-F2A943546432}"/>
      </w:docPartPr>
      <w:docPartBody>
        <w:p w:rsidR="00000000" w:rsidRDefault="007969F5">
          <w:pPr>
            <w:pStyle w:val="1575024B96FEE8498E178BD419574F89"/>
          </w:pPr>
          <w:r w:rsidRPr="00E337CA">
            <w:rPr>
              <w:rFonts w:ascii="Calibri" w:hAnsi="Calibri"/>
              <w:lang w:bidi="vi-VN"/>
            </w:rPr>
            <w:t>Hội thảo Kỹ thuật</w:t>
          </w:r>
        </w:p>
      </w:docPartBody>
    </w:docPart>
    <w:docPart>
      <w:docPartPr>
        <w:name w:val="A24D4C88888308439CC95FBCB765299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AED2FF-FE88-174A-9E1C-B9BAEE3E7D2B}"/>
      </w:docPartPr>
      <w:docPartBody>
        <w:p w:rsidR="00000000" w:rsidRDefault="007969F5">
          <w:pPr>
            <w:pStyle w:val="A24D4C88888308439CC95FBCB7652997"/>
          </w:pPr>
          <w:r w:rsidRPr="00E337CA">
            <w:rPr>
              <w:rFonts w:ascii="Calibri" w:hAnsi="Calibri"/>
              <w:lang w:bidi="vi-VN"/>
            </w:rPr>
            <w:t>Bữa trưa</w:t>
          </w:r>
        </w:p>
      </w:docPartBody>
    </w:docPart>
    <w:docPart>
      <w:docPartPr>
        <w:name w:val="54BBA1A4F1ED414E89E3AF31CD49A0E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24C557C-30E8-8B4A-BBD1-5E143FDBF888}"/>
      </w:docPartPr>
      <w:docPartBody>
        <w:p w:rsidR="00000000" w:rsidRDefault="007969F5">
          <w:pPr>
            <w:pStyle w:val="54BBA1A4F1ED414E89E3AF31CD49A0E6"/>
          </w:pPr>
          <w:r w:rsidRPr="00E337CA">
            <w:rPr>
              <w:rFonts w:ascii="Calibri" w:hAnsi="Calibri"/>
              <w:lang w:bidi="vi-VN"/>
            </w:rPr>
            <w:t>Thăm Khách hàng</w:t>
          </w:r>
        </w:p>
      </w:docPartBody>
    </w:docPart>
    <w:docPart>
      <w:docPartPr>
        <w:name w:val="D40640FDC79F60499D10EF65D5AEFB6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6D812F3-6192-424D-BE53-FC4EAA694B0C}"/>
      </w:docPartPr>
      <w:docPartBody>
        <w:p w:rsidR="00000000" w:rsidRDefault="007969F5">
          <w:pPr>
            <w:pStyle w:val="D40640FDC79F60499D10EF65D5AEFB68"/>
          </w:pPr>
          <w:r w:rsidRPr="00E337CA">
            <w:rPr>
              <w:rFonts w:ascii="Calibri" w:hAnsi="Calibri"/>
              <w:lang w:bidi="vi-VN"/>
            </w:rPr>
            <w:t>Bữa tối</w:t>
          </w:r>
        </w:p>
      </w:docPartBody>
    </w:docPart>
    <w:docPart>
      <w:docPartPr>
        <w:name w:val="699433804DA17B40AD91B235E9D9B53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D90FC43-7AC4-9E4A-B7E9-846DB380D933}"/>
      </w:docPartPr>
      <w:docPartBody>
        <w:p w:rsidR="00000000" w:rsidRDefault="007969F5">
          <w:pPr>
            <w:pStyle w:val="699433804DA17B40AD91B235E9D9B533"/>
          </w:pPr>
          <w:r w:rsidRPr="00E337CA">
            <w:rPr>
              <w:rFonts w:ascii="Calibri" w:hAnsi="Calibri"/>
              <w:lang w:bidi="vi-VN"/>
            </w:rPr>
            <w:t>Cuộc họp qua Cuộc gọi Hội thảo</w:t>
          </w:r>
        </w:p>
      </w:docPartBody>
    </w:docPart>
    <w:docPart>
      <w:docPartPr>
        <w:name w:val="095207486E30B746A7BF53DB8207FA3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C35BDED-99F0-6D42-A3EB-4B4160C14FDA}"/>
      </w:docPartPr>
      <w:docPartBody>
        <w:p w:rsidR="00000000" w:rsidRDefault="007969F5">
          <w:pPr>
            <w:pStyle w:val="095207486E30B746A7BF53DB8207FA34"/>
          </w:pPr>
          <w:r w:rsidRPr="00E337CA">
            <w:rPr>
              <w:rFonts w:ascii="Calibri" w:hAnsi="Calibri"/>
              <w:lang w:bidi="vi-VN"/>
            </w:rPr>
            <w:t>Khác</w:t>
          </w:r>
        </w:p>
      </w:docPartBody>
    </w:docPart>
    <w:docPart>
      <w:docPartPr>
        <w:name w:val="FC58FE19DE72D241A3D8A928F34BCC4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06CB072-2FCF-DA44-9657-C77F441D8236}"/>
      </w:docPartPr>
      <w:docPartBody>
        <w:p w:rsidR="00000000" w:rsidRDefault="007969F5">
          <w:pPr>
            <w:pStyle w:val="FC58FE19DE72D241A3D8A928F34BCC43"/>
          </w:pPr>
          <w:r w:rsidRPr="00E337CA">
            <w:rPr>
              <w:rFonts w:ascii="Calibri" w:hAnsi="Calibri"/>
              <w:lang w:bidi="vi-VN"/>
            </w:rPr>
            <w:t>Khác</w:t>
          </w:r>
        </w:p>
      </w:docPartBody>
    </w:docPart>
    <w:docPart>
      <w:docPartPr>
        <w:name w:val="EBB4240C6E34934C9A5A05D220799B1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BE869B8-1165-4647-91DF-AA5CC4C194D2}"/>
      </w:docPartPr>
      <w:docPartBody>
        <w:p w:rsidR="00000000" w:rsidRDefault="007969F5">
          <w:pPr>
            <w:pStyle w:val="EBB4240C6E34934C9A5A05D220799B1F"/>
          </w:pPr>
          <w:r w:rsidRPr="00E337CA">
            <w:rPr>
              <w:rFonts w:ascii="Calibri" w:hAnsi="Calibri"/>
              <w:lang w:bidi="vi-VN"/>
            </w:rPr>
            <w:t>Khác</w:t>
          </w:r>
        </w:p>
      </w:docPartBody>
    </w:docPart>
    <w:docPart>
      <w:docPartPr>
        <w:name w:val="DACB78B7585ECF469A5457D14BE6535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2F21A85-9632-B846-9E45-46D0AC5EDCBD}"/>
      </w:docPartPr>
      <w:docPartBody>
        <w:p w:rsidR="00000000" w:rsidRDefault="007969F5">
          <w:pPr>
            <w:pStyle w:val="DACB78B7585ECF469A5457D14BE6535A"/>
          </w:pPr>
          <w:r w:rsidRPr="00E337CA">
            <w:rPr>
              <w:rFonts w:ascii="Calibri" w:hAnsi="Calibri"/>
              <w:lang w:bidi="vi-VN"/>
            </w:rPr>
            <w:t>Ghi chú/Mục Khác</w:t>
          </w:r>
        </w:p>
      </w:docPartBody>
    </w:docPart>
    <w:docPart>
      <w:docPartPr>
        <w:name w:val="9F3D490FC351834F8A75900E3D9EDE3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9FAD865-B86A-8543-B345-F96325A8797B}"/>
      </w:docPartPr>
      <w:docPartBody>
        <w:p w:rsidR="00000000" w:rsidRDefault="007969F5">
          <w:pPr>
            <w:pStyle w:val="9F3D490FC351834F8A75900E3D9EDE37"/>
          </w:pPr>
          <w:r w:rsidRPr="00E337CA">
            <w:rPr>
              <w:rFonts w:ascii="Calibri" w:hAnsi="Calibri"/>
              <w:lang w:bidi="vi-VN"/>
            </w:rPr>
            <w:t>Ngày 2</w:t>
          </w:r>
        </w:p>
      </w:docPartBody>
    </w:docPart>
    <w:docPart>
      <w:docPartPr>
        <w:name w:val="DD432D7B357A4C4BBABC13DACDD846BE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7AA3CFF-D7DA-4D42-90BF-A0E78B6D1545}"/>
      </w:docPartPr>
      <w:docPartBody>
        <w:p w:rsidR="00000000" w:rsidRDefault="007969F5">
          <w:pPr>
            <w:pStyle w:val="DD432D7B357A4C4BBABC13DACDD846BE"/>
          </w:pPr>
          <w:r w:rsidRPr="00E337CA">
            <w:rPr>
              <w:rFonts w:ascii="Calibri" w:hAnsi="Calibri"/>
              <w:lang w:bidi="vi-VN"/>
            </w:rPr>
            <w:t>Thời gian</w:t>
          </w:r>
        </w:p>
      </w:docPartBody>
    </w:docPart>
    <w:docPart>
      <w:docPartPr>
        <w:name w:val="3C0A2A071DA83D459C35C3BA8EAD184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76EF64C-EE17-D748-AFB7-F3CA46EC9D03}"/>
      </w:docPartPr>
      <w:docPartBody>
        <w:p w:rsidR="00000000" w:rsidRDefault="007969F5">
          <w:pPr>
            <w:pStyle w:val="3C0A2A071DA83D459C35C3BA8EAD1845"/>
          </w:pPr>
          <w:r w:rsidRPr="00E337CA">
            <w:rPr>
              <w:rFonts w:ascii="Calibri" w:hAnsi="Calibri"/>
              <w:lang w:bidi="vi-VN"/>
            </w:rPr>
            <w:t>Địa điểm</w:t>
          </w:r>
        </w:p>
      </w:docPartBody>
    </w:docPart>
    <w:docPart>
      <w:docPartPr>
        <w:name w:val="CCF93AFE85FF2A43A0BD788B7ADA342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D5B55B7-087C-2441-A1FC-59BC9DA27F8D}"/>
      </w:docPartPr>
      <w:docPartBody>
        <w:p w:rsidR="00000000" w:rsidRDefault="007969F5">
          <w:pPr>
            <w:pStyle w:val="CCF93AFE85FF2A43A0BD788B7ADA342A"/>
          </w:pPr>
          <w:r w:rsidRPr="00E337CA">
            <w:rPr>
              <w:rFonts w:ascii="Calibri" w:hAnsi="Calibri"/>
              <w:lang w:bidi="vi-VN"/>
            </w:rPr>
            <w:t>Tên Liên hệ</w:t>
          </w:r>
        </w:p>
      </w:docPartBody>
    </w:docPart>
    <w:docPart>
      <w:docPartPr>
        <w:name w:val="9A0C408B36791F43921DFFA562C7CAF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E690E34E-2E36-844C-83EF-59CB913DBB5F}"/>
      </w:docPartPr>
      <w:docPartBody>
        <w:p w:rsidR="00000000" w:rsidRDefault="007969F5">
          <w:pPr>
            <w:pStyle w:val="9A0C408B36791F43921DFFA562C7CAFF"/>
          </w:pPr>
          <w:r w:rsidRPr="00E337CA">
            <w:rPr>
              <w:rFonts w:ascii="Calibri" w:hAnsi="Calibri"/>
              <w:lang w:bidi="vi-VN"/>
            </w:rPr>
            <w:t>Số điện thoại Liên hệ</w:t>
          </w:r>
        </w:p>
      </w:docPartBody>
    </w:docPart>
    <w:docPart>
      <w:docPartPr>
        <w:name w:val="50EF7C1249D7C14E9FF3E5AEEE15F858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7F12874E-2F3C-B54B-8519-03F6BCD528C7}"/>
      </w:docPartPr>
      <w:docPartBody>
        <w:p w:rsidR="00000000" w:rsidRDefault="007969F5">
          <w:pPr>
            <w:pStyle w:val="50EF7C1249D7C14E9FF3E5AEEE15F858"/>
          </w:pPr>
          <w:r w:rsidRPr="00E337CA">
            <w:rPr>
              <w:rFonts w:ascii="Calibri" w:hAnsi="Calibri"/>
              <w:lang w:bidi="vi-VN"/>
            </w:rPr>
            <w:t>Bữa sáng</w:t>
          </w:r>
        </w:p>
      </w:docPartBody>
    </w:docPart>
    <w:docPart>
      <w:docPartPr>
        <w:name w:val="A4ED312AC017264FA49E8362D6903B0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0B10F15-6DE4-6447-A585-A02951587EA8}"/>
      </w:docPartPr>
      <w:docPartBody>
        <w:p w:rsidR="00000000" w:rsidRDefault="007969F5">
          <w:pPr>
            <w:pStyle w:val="A4ED312AC017264FA49E8362D6903B0C"/>
          </w:pPr>
          <w:r w:rsidRPr="00E337CA">
            <w:rPr>
              <w:rFonts w:ascii="Calibri" w:hAnsi="Calibri"/>
              <w:lang w:bidi="vi-VN"/>
            </w:rPr>
            <w:t>Hội thảo Kỹ thuật</w:t>
          </w:r>
        </w:p>
      </w:docPartBody>
    </w:docPart>
    <w:docPart>
      <w:docPartPr>
        <w:name w:val="56F19CAE9D20A74C9B0C9B235CC1A5F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18CBA17-B3D2-5849-AB2D-AF74B8AC77DB}"/>
      </w:docPartPr>
      <w:docPartBody>
        <w:p w:rsidR="00000000" w:rsidRDefault="007969F5">
          <w:pPr>
            <w:pStyle w:val="56F19CAE9D20A74C9B0C9B235CC1A5F7"/>
          </w:pPr>
          <w:r w:rsidRPr="00E337CA">
            <w:rPr>
              <w:rFonts w:ascii="Calibri" w:hAnsi="Calibri"/>
              <w:lang w:bidi="vi-VN"/>
            </w:rPr>
            <w:t>Bữa trưa</w:t>
          </w:r>
        </w:p>
      </w:docPartBody>
    </w:docPart>
    <w:docPart>
      <w:docPartPr>
        <w:name w:val="8FF7865B9CAE8C4E84EBADB3978192D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9DB3DA-E927-724B-A995-E2DEF33188F0}"/>
      </w:docPartPr>
      <w:docPartBody>
        <w:p w:rsidR="00000000" w:rsidRDefault="007969F5">
          <w:pPr>
            <w:pStyle w:val="8FF7865B9CAE8C4E84EBADB3978192DA"/>
          </w:pPr>
          <w:r w:rsidRPr="00E337CA">
            <w:rPr>
              <w:rFonts w:ascii="Calibri" w:hAnsi="Calibri"/>
              <w:lang w:bidi="vi-VN"/>
            </w:rPr>
            <w:t>Thăm Khách hàng</w:t>
          </w:r>
        </w:p>
      </w:docPartBody>
    </w:docPart>
    <w:docPart>
      <w:docPartPr>
        <w:name w:val="EF6E4637D09F1541872AF03088AFF98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A2415842-2282-054F-B1DD-9AB815024A27}"/>
      </w:docPartPr>
      <w:docPartBody>
        <w:p w:rsidR="00000000" w:rsidRDefault="007969F5">
          <w:pPr>
            <w:pStyle w:val="EF6E4637D09F1541872AF03088AFF98C"/>
          </w:pPr>
          <w:r w:rsidRPr="00E337CA">
            <w:rPr>
              <w:rFonts w:ascii="Calibri" w:hAnsi="Calibri"/>
              <w:lang w:bidi="vi-VN"/>
            </w:rPr>
            <w:t>Bữa tối</w:t>
          </w:r>
        </w:p>
      </w:docPartBody>
    </w:docPart>
    <w:docPart>
      <w:docPartPr>
        <w:name w:val="BF99DABADC406F4B99FFAE36946DBD2F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4813DC39-150A-044D-80E5-0E27FCCDC6AF}"/>
      </w:docPartPr>
      <w:docPartBody>
        <w:p w:rsidR="00000000" w:rsidRDefault="007969F5">
          <w:pPr>
            <w:pStyle w:val="BF99DABADC406F4B99FFAE36946DBD2F"/>
          </w:pPr>
          <w:r w:rsidRPr="00E337CA">
            <w:rPr>
              <w:rFonts w:ascii="Calibri" w:hAnsi="Calibri"/>
              <w:lang w:bidi="vi-VN"/>
            </w:rPr>
            <w:t>Cuộc họp qua Cuộc gọi Hội thảo</w:t>
          </w:r>
        </w:p>
      </w:docPartBody>
    </w:docPart>
    <w:docPart>
      <w:docPartPr>
        <w:name w:val="12226433507BEF42A2B9FD74BD387966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8691C12-5F45-CA44-B5B1-3E80ABBBE84C}"/>
      </w:docPartPr>
      <w:docPartBody>
        <w:p w:rsidR="00000000" w:rsidRDefault="007969F5">
          <w:pPr>
            <w:pStyle w:val="12226433507BEF42A2B9FD74BD387966"/>
          </w:pPr>
          <w:r w:rsidRPr="00E337CA">
            <w:rPr>
              <w:rFonts w:ascii="Calibri" w:hAnsi="Calibri"/>
              <w:lang w:bidi="vi-VN"/>
            </w:rPr>
            <w:t>Khác</w:t>
          </w:r>
        </w:p>
      </w:docPartBody>
    </w:docPart>
    <w:docPart>
      <w:docPartPr>
        <w:name w:val="401A330524625748B8BD40E5D19BA8D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DDD2A7D9-8DF6-6445-8BAF-BC5F81CF0D1F}"/>
      </w:docPartPr>
      <w:docPartBody>
        <w:p w:rsidR="00000000" w:rsidRDefault="007969F5">
          <w:pPr>
            <w:pStyle w:val="401A330524625748B8BD40E5D19BA8D1"/>
          </w:pPr>
          <w:r w:rsidRPr="00E337CA">
            <w:rPr>
              <w:rFonts w:ascii="Calibri" w:hAnsi="Calibri"/>
              <w:lang w:bidi="vi-VN"/>
            </w:rPr>
            <w:t>Khác</w:t>
          </w:r>
        </w:p>
      </w:docPartBody>
    </w:docPart>
    <w:docPart>
      <w:docPartPr>
        <w:name w:val="4800B92196BFE94DAC6CEED6A627D43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0D85064F-DD88-DC4B-8022-A3F7D4FF2E01}"/>
      </w:docPartPr>
      <w:docPartBody>
        <w:p w:rsidR="00000000" w:rsidRDefault="007969F5">
          <w:pPr>
            <w:pStyle w:val="4800B92196BFE94DAC6CEED6A627D437"/>
          </w:pPr>
          <w:r w:rsidRPr="00E337CA">
            <w:rPr>
              <w:rFonts w:ascii="Calibri" w:hAnsi="Calibri"/>
              <w:lang w:bidi="vi-VN"/>
            </w:rPr>
            <w:t>Khác</w:t>
          </w:r>
        </w:p>
      </w:docPartBody>
    </w:docPart>
    <w:docPart>
      <w:docPartPr>
        <w:name w:val="2D0904583D0F2D4294B04F5F73A22EC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3B8E92D9-C652-524A-A3F1-0375E43A0806}"/>
      </w:docPartPr>
      <w:docPartBody>
        <w:p w:rsidR="00000000" w:rsidRDefault="007969F5">
          <w:pPr>
            <w:pStyle w:val="2D0904583D0F2D4294B04F5F73A22EC7"/>
          </w:pPr>
          <w:r w:rsidRPr="00E337CA">
            <w:rPr>
              <w:rFonts w:ascii="Calibri" w:hAnsi="Calibri"/>
              <w:lang w:bidi="vi-VN"/>
            </w:rPr>
            <w:t>Ghi chú/Mục Khác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5D08E236451A0A439F2F9DD4760E67D8">
    <w:name w:val="5D08E236451A0A439F2F9DD4760E67D8"/>
  </w:style>
  <w:style w:type="paragraph" w:customStyle="1" w:styleId="108AF752B2891C4CAB1D6EC7F8CEE428">
    <w:name w:val="108AF752B2891C4CAB1D6EC7F8CEE428"/>
  </w:style>
  <w:style w:type="paragraph" w:customStyle="1" w:styleId="16C96262F584B649AAA3D2D6176A582C">
    <w:name w:val="16C96262F584B649AAA3D2D6176A582C"/>
  </w:style>
  <w:style w:type="paragraph" w:customStyle="1" w:styleId="B18171E80C835A428D401C3E22EF6258">
    <w:name w:val="B18171E80C835A428D401C3E22EF6258"/>
  </w:style>
  <w:style w:type="paragraph" w:customStyle="1" w:styleId="D82FD384E317224A97708682CA8B8FC9">
    <w:name w:val="D82FD384E317224A97708682CA8B8FC9"/>
  </w:style>
  <w:style w:type="paragraph" w:customStyle="1" w:styleId="E97DB5B3FC2D984386CBE6E9466590EF">
    <w:name w:val="E97DB5B3FC2D984386CBE6E9466590EF"/>
  </w:style>
  <w:style w:type="paragraph" w:customStyle="1" w:styleId="112073E9AFC5D84AAEDD4D1369B1E144">
    <w:name w:val="112073E9AFC5D84AAEDD4D1369B1E144"/>
  </w:style>
  <w:style w:type="paragraph" w:customStyle="1" w:styleId="B28FC468DDA4534DAA4C50EC5902AD8F">
    <w:name w:val="B28FC468DDA4534DAA4C50EC5902AD8F"/>
  </w:style>
  <w:style w:type="paragraph" w:customStyle="1" w:styleId="436AA9B4ACF14B48915A84B326800A30">
    <w:name w:val="436AA9B4ACF14B48915A84B326800A30"/>
  </w:style>
  <w:style w:type="paragraph" w:customStyle="1" w:styleId="1F63C69CEC9E7141A68FDFD9C0A2B061">
    <w:name w:val="1F63C69CEC9E7141A68FDFD9C0A2B061"/>
  </w:style>
  <w:style w:type="paragraph" w:customStyle="1" w:styleId="84D79A33F6D71440B6F87923553415B9">
    <w:name w:val="84D79A33F6D71440B6F87923553415B9"/>
  </w:style>
  <w:style w:type="paragraph" w:customStyle="1" w:styleId="4A7666B300686D4AB8A5280A87480E90">
    <w:name w:val="4A7666B300686D4AB8A5280A87480E90"/>
  </w:style>
  <w:style w:type="paragraph" w:customStyle="1" w:styleId="278CB3366607D441882E03F0DC6A0D66">
    <w:name w:val="278CB3366607D441882E03F0DC6A0D66"/>
  </w:style>
  <w:style w:type="paragraph" w:customStyle="1" w:styleId="A05AC5AB6A459C40AE0AE025C4923FC5">
    <w:name w:val="A05AC5AB6A459C40AE0AE025C4923FC5"/>
  </w:style>
  <w:style w:type="paragraph" w:customStyle="1" w:styleId="6D11B0E2C13D524796039BD3FD2B8EBD">
    <w:name w:val="6D11B0E2C13D524796039BD3FD2B8EBD"/>
  </w:style>
  <w:style w:type="paragraph" w:customStyle="1" w:styleId="3E2CA7E481496A4CAA042F84BA214657">
    <w:name w:val="3E2CA7E481496A4CAA042F84BA214657"/>
  </w:style>
  <w:style w:type="paragraph" w:customStyle="1" w:styleId="A21DBB0646407D498928901D88EC3EB3">
    <w:name w:val="A21DBB0646407D498928901D88EC3EB3"/>
  </w:style>
  <w:style w:type="paragraph" w:customStyle="1" w:styleId="13937F2C9703A141AAF93D42560CCB5D">
    <w:name w:val="13937F2C9703A141AAF93D42560CCB5D"/>
  </w:style>
  <w:style w:type="paragraph" w:customStyle="1" w:styleId="4BE7684D7E60E84092DBC3635F5D40A5">
    <w:name w:val="4BE7684D7E60E84092DBC3635F5D40A5"/>
  </w:style>
  <w:style w:type="paragraph" w:customStyle="1" w:styleId="17342BD88B177847BC7218666CDA0538">
    <w:name w:val="17342BD88B177847BC7218666CDA0538"/>
  </w:style>
  <w:style w:type="paragraph" w:customStyle="1" w:styleId="D41310276E7F024DAE8A494C65F9A175">
    <w:name w:val="D41310276E7F024DAE8A494C65F9A175"/>
  </w:style>
  <w:style w:type="paragraph" w:customStyle="1" w:styleId="23814190D8AA1842B959B0A5CAECA7BF">
    <w:name w:val="23814190D8AA1842B959B0A5CAECA7BF"/>
  </w:style>
  <w:style w:type="paragraph" w:customStyle="1" w:styleId="26F08740DD710B46A5DA228A9910BF40">
    <w:name w:val="26F08740DD710B46A5DA228A9910BF40"/>
  </w:style>
  <w:style w:type="paragraph" w:customStyle="1" w:styleId="E492488C9F221B4CB940E77170260927">
    <w:name w:val="E492488C9F221B4CB940E77170260927"/>
  </w:style>
  <w:style w:type="paragraph" w:customStyle="1" w:styleId="1575024B96FEE8498E178BD419574F89">
    <w:name w:val="1575024B96FEE8498E178BD419574F89"/>
  </w:style>
  <w:style w:type="paragraph" w:customStyle="1" w:styleId="A24D4C88888308439CC95FBCB7652997">
    <w:name w:val="A24D4C88888308439CC95FBCB7652997"/>
  </w:style>
  <w:style w:type="paragraph" w:customStyle="1" w:styleId="54BBA1A4F1ED414E89E3AF31CD49A0E6">
    <w:name w:val="54BBA1A4F1ED414E89E3AF31CD49A0E6"/>
  </w:style>
  <w:style w:type="paragraph" w:customStyle="1" w:styleId="D40640FDC79F60499D10EF65D5AEFB68">
    <w:name w:val="D40640FDC79F60499D10EF65D5AEFB68"/>
  </w:style>
  <w:style w:type="paragraph" w:customStyle="1" w:styleId="699433804DA17B40AD91B235E9D9B533">
    <w:name w:val="699433804DA17B40AD91B235E9D9B533"/>
  </w:style>
  <w:style w:type="paragraph" w:customStyle="1" w:styleId="095207486E30B746A7BF53DB8207FA34">
    <w:name w:val="095207486E30B746A7BF53DB8207FA34"/>
  </w:style>
  <w:style w:type="paragraph" w:customStyle="1" w:styleId="FC58FE19DE72D241A3D8A928F34BCC43">
    <w:name w:val="FC58FE19DE72D241A3D8A928F34BCC43"/>
  </w:style>
  <w:style w:type="paragraph" w:customStyle="1" w:styleId="EBB4240C6E34934C9A5A05D220799B1F">
    <w:name w:val="EBB4240C6E34934C9A5A05D220799B1F"/>
  </w:style>
  <w:style w:type="paragraph" w:customStyle="1" w:styleId="DACB78B7585ECF469A5457D14BE6535A">
    <w:name w:val="DACB78B7585ECF469A5457D14BE6535A"/>
  </w:style>
  <w:style w:type="paragraph" w:customStyle="1" w:styleId="9F3D490FC351834F8A75900E3D9EDE37">
    <w:name w:val="9F3D490FC351834F8A75900E3D9EDE37"/>
  </w:style>
  <w:style w:type="paragraph" w:customStyle="1" w:styleId="DD432D7B357A4C4BBABC13DACDD846BE">
    <w:name w:val="DD432D7B357A4C4BBABC13DACDD846BE"/>
  </w:style>
  <w:style w:type="paragraph" w:customStyle="1" w:styleId="3C0A2A071DA83D459C35C3BA8EAD1845">
    <w:name w:val="3C0A2A071DA83D459C35C3BA8EAD1845"/>
  </w:style>
  <w:style w:type="paragraph" w:customStyle="1" w:styleId="CCF93AFE85FF2A43A0BD788B7ADA342A">
    <w:name w:val="CCF93AFE85FF2A43A0BD788B7ADA342A"/>
  </w:style>
  <w:style w:type="paragraph" w:customStyle="1" w:styleId="9A0C408B36791F43921DFFA562C7CAFF">
    <w:name w:val="9A0C408B36791F43921DFFA562C7CAFF"/>
  </w:style>
  <w:style w:type="paragraph" w:customStyle="1" w:styleId="50EF7C1249D7C14E9FF3E5AEEE15F858">
    <w:name w:val="50EF7C1249D7C14E9FF3E5AEEE15F858"/>
  </w:style>
  <w:style w:type="paragraph" w:customStyle="1" w:styleId="A4ED312AC017264FA49E8362D6903B0C">
    <w:name w:val="A4ED312AC017264FA49E8362D6903B0C"/>
  </w:style>
  <w:style w:type="paragraph" w:customStyle="1" w:styleId="56F19CAE9D20A74C9B0C9B235CC1A5F7">
    <w:name w:val="56F19CAE9D20A74C9B0C9B235CC1A5F7"/>
  </w:style>
  <w:style w:type="paragraph" w:customStyle="1" w:styleId="8FF7865B9CAE8C4E84EBADB3978192DA">
    <w:name w:val="8FF7865B9CAE8C4E84EBADB3978192DA"/>
  </w:style>
  <w:style w:type="paragraph" w:customStyle="1" w:styleId="EF6E4637D09F1541872AF03088AFF98C">
    <w:name w:val="EF6E4637D09F1541872AF03088AFF98C"/>
  </w:style>
  <w:style w:type="paragraph" w:customStyle="1" w:styleId="BF99DABADC406F4B99FFAE36946DBD2F">
    <w:name w:val="BF99DABADC406F4B99FFAE36946DBD2F"/>
  </w:style>
  <w:style w:type="paragraph" w:customStyle="1" w:styleId="12226433507BEF42A2B9FD74BD387966">
    <w:name w:val="12226433507BEF42A2B9FD74BD387966"/>
  </w:style>
  <w:style w:type="paragraph" w:customStyle="1" w:styleId="401A330524625748B8BD40E5D19BA8D1">
    <w:name w:val="401A330524625748B8BD40E5D19BA8D1"/>
  </w:style>
  <w:style w:type="paragraph" w:customStyle="1" w:styleId="4800B92196BFE94DAC6CEED6A627D437">
    <w:name w:val="4800B92196BFE94DAC6CEED6A627D437"/>
  </w:style>
  <w:style w:type="paragraph" w:customStyle="1" w:styleId="2D0904583D0F2D4294B04F5F73A22EC7">
    <w:name w:val="2D0904583D0F2D4294B04F5F73A22E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F2F5064-1345-470E-9511-8B5E6C698A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{BA9976FA-5BD6-2F44-832A-C8D83E4AA45F}tf16402104.dotx</Template>
  <TotalTime>1</TotalTime>
  <Pages>3</Pages>
  <Words>149</Words>
  <Characters>773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phitranhandoi@gmail.com</dc:creator>
  <cp:keywords/>
  <dc:description/>
  <cp:lastModifiedBy>phitranhandoi@gmail.com</cp:lastModifiedBy>
  <cp:revision>2</cp:revision>
  <cp:lastPrinted>2003-07-10T16:26:00Z</cp:lastPrinted>
  <dcterms:created xsi:type="dcterms:W3CDTF">2019-05-25T21:48:00Z</dcterms:created>
  <dcterms:modified xsi:type="dcterms:W3CDTF">2019-05-25T21:49:00Z</dcterms:modified>
</cp:coreProperties>
</file>